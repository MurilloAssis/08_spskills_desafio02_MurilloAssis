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6645" w14:textId="303EFE6A" w:rsidR="006E6145" w:rsidRPr="000C5AB7" w:rsidRDefault="00FC0F74" w:rsidP="006E6145">
      <w:pPr>
        <w:pStyle w:val="Ttulo"/>
        <w:ind w:right="-1"/>
        <w:rPr>
          <w:lang w:val="pt-BR"/>
        </w:rPr>
      </w:pPr>
      <w:bookmarkStart w:id="0" w:name="_Toc386117270"/>
      <w:bookmarkStart w:id="1" w:name="_Toc386117477"/>
      <w:r w:rsidRPr="000C5AB7">
        <w:rPr>
          <w:lang w:val="pt-BR"/>
        </w:rPr>
        <w:t>Projeto Teste</w:t>
      </w:r>
    </w:p>
    <w:p w14:paraId="663F44AC" w14:textId="3EA5B4FB" w:rsidR="00AE528B" w:rsidRPr="000C5AB7" w:rsidRDefault="00980B02" w:rsidP="006E6145">
      <w:pPr>
        <w:pStyle w:val="Subttulo"/>
        <w:ind w:right="-1"/>
        <w:rPr>
          <w:i w:val="0"/>
          <w:lang w:val="pt-BR"/>
        </w:rPr>
      </w:pPr>
      <w:r w:rsidRPr="000C5AB7">
        <w:rPr>
          <w:lang w:val="pt-BR"/>
        </w:rPr>
        <w:t>Desenvolvimento de Aplicativos Móveis</w:t>
      </w:r>
    </w:p>
    <w:p w14:paraId="3AC9D7E0" w14:textId="6C6B75CD" w:rsidR="00453B91" w:rsidRPr="000C5AB7" w:rsidRDefault="00453B91" w:rsidP="00453B91"/>
    <w:p w14:paraId="68E4B64B" w14:textId="77777777" w:rsidR="00453B91" w:rsidRPr="000C5AB7" w:rsidRDefault="00453B91" w:rsidP="00453B91">
      <w:pPr>
        <w:jc w:val="right"/>
      </w:pPr>
    </w:p>
    <w:p w14:paraId="0A784D23" w14:textId="77777777" w:rsidR="00453B91" w:rsidRPr="000C5AB7" w:rsidRDefault="00453B91" w:rsidP="00453B91">
      <w:pPr>
        <w:jc w:val="right"/>
      </w:pPr>
    </w:p>
    <w:p w14:paraId="15EF72B1" w14:textId="77777777" w:rsidR="00453B91" w:rsidRPr="000C5AB7" w:rsidRDefault="00453B91" w:rsidP="00453B91"/>
    <w:p w14:paraId="5BC55B8A" w14:textId="77777777" w:rsidR="00453B91" w:rsidRPr="000C5AB7" w:rsidRDefault="00453B91" w:rsidP="00453B91"/>
    <w:p w14:paraId="16E407C3" w14:textId="77777777" w:rsidR="00453B91" w:rsidRPr="000C5AB7" w:rsidRDefault="00453B91" w:rsidP="00453B91"/>
    <w:p w14:paraId="3F703A80" w14:textId="77777777" w:rsidR="00453B91" w:rsidRPr="000C5AB7" w:rsidRDefault="00453B91" w:rsidP="00453B91"/>
    <w:p w14:paraId="27242A0C" w14:textId="77777777" w:rsidR="00453B91" w:rsidRPr="000C5AB7" w:rsidRDefault="00453B91" w:rsidP="00453B91"/>
    <w:p w14:paraId="5C6F8C5E" w14:textId="77777777" w:rsidR="00453B91" w:rsidRPr="000C5AB7" w:rsidRDefault="00453B91" w:rsidP="00453B91"/>
    <w:p w14:paraId="5757C435" w14:textId="77777777" w:rsidR="00453B91" w:rsidRPr="000C5AB7" w:rsidRDefault="00453B91" w:rsidP="00453B91"/>
    <w:p w14:paraId="25B0129F" w14:textId="77777777" w:rsidR="00453B91" w:rsidRPr="000C5AB7" w:rsidRDefault="00453B91" w:rsidP="00453B91"/>
    <w:p w14:paraId="6A3FD10A" w14:textId="77777777" w:rsidR="00453B91" w:rsidRPr="000C5AB7" w:rsidRDefault="00453B91" w:rsidP="00453B91"/>
    <w:p w14:paraId="0C96B7BB" w14:textId="77777777" w:rsidR="00453B91" w:rsidRPr="000C5AB7" w:rsidRDefault="00453B91" w:rsidP="00453B91"/>
    <w:p w14:paraId="35DCA5A9" w14:textId="77777777" w:rsidR="00453B91" w:rsidRPr="000C5AB7" w:rsidRDefault="00453B91" w:rsidP="00453B91"/>
    <w:p w14:paraId="6D0FBCB5" w14:textId="77777777" w:rsidR="00453B91" w:rsidRPr="000C5AB7" w:rsidRDefault="00453B91" w:rsidP="00453B91"/>
    <w:p w14:paraId="7090E73B" w14:textId="77777777" w:rsidR="00453B91" w:rsidRPr="000C5AB7" w:rsidRDefault="00453B91" w:rsidP="00453B91"/>
    <w:p w14:paraId="63D06A3C" w14:textId="77777777" w:rsidR="00453B91" w:rsidRPr="000C5AB7" w:rsidRDefault="00453B91" w:rsidP="00453B91"/>
    <w:p w14:paraId="068FA09B" w14:textId="77777777" w:rsidR="00453B91" w:rsidRPr="000C5AB7" w:rsidRDefault="00453B91" w:rsidP="00453B91"/>
    <w:p w14:paraId="5A22C285" w14:textId="77777777" w:rsidR="00453B91" w:rsidRPr="000C5AB7" w:rsidRDefault="00453B91" w:rsidP="00453B91"/>
    <w:p w14:paraId="03B66199" w14:textId="77777777" w:rsidR="00453B91" w:rsidRPr="000C5AB7" w:rsidRDefault="00453B91" w:rsidP="00453B91"/>
    <w:p w14:paraId="31313D0B" w14:textId="77777777" w:rsidR="00453B91" w:rsidRPr="000C5AB7" w:rsidRDefault="00453B91" w:rsidP="00453B91"/>
    <w:p w14:paraId="13FDD3DE" w14:textId="77777777" w:rsidR="00453B91" w:rsidRPr="000C5AB7" w:rsidRDefault="00453B91" w:rsidP="00453B91"/>
    <w:p w14:paraId="54020523" w14:textId="77777777" w:rsidR="00453B91" w:rsidRPr="000C5AB7" w:rsidRDefault="00453B91" w:rsidP="00453B91"/>
    <w:p w14:paraId="510421CE" w14:textId="77777777" w:rsidR="00453B91" w:rsidRPr="000C5AB7" w:rsidRDefault="00453B91" w:rsidP="00453B91"/>
    <w:p w14:paraId="410467B9" w14:textId="77777777" w:rsidR="00453B91" w:rsidRPr="000C5AB7" w:rsidRDefault="00453B91" w:rsidP="00453B91"/>
    <w:p w14:paraId="2565954A" w14:textId="77777777" w:rsidR="00453B91" w:rsidRPr="000C5AB7" w:rsidRDefault="00453B91" w:rsidP="00453B91"/>
    <w:p w14:paraId="05C248F4" w14:textId="77777777" w:rsidR="00453B91" w:rsidRPr="000C5AB7" w:rsidRDefault="00453B91" w:rsidP="00453B91"/>
    <w:p w14:paraId="79B8C172" w14:textId="77777777" w:rsidR="00453B91" w:rsidRPr="000C5AB7" w:rsidRDefault="00453B91" w:rsidP="00453B91"/>
    <w:p w14:paraId="1BA6C998" w14:textId="77777777" w:rsidR="00AE528B" w:rsidRPr="000C5AB7" w:rsidRDefault="00AE528B" w:rsidP="00AE528B">
      <w:pPr>
        <w:sectPr w:rsidR="00AE528B" w:rsidRPr="000C5AB7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697FEE81" w:rsidR="00D103CB" w:rsidRPr="000C5AB7" w:rsidRDefault="00D103CB" w:rsidP="00887C3D">
      <w:pPr>
        <w:pStyle w:val="Ttulo1"/>
        <w:rPr>
          <w:lang w:val="pt-BR"/>
        </w:rPr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47434350"/>
      <w:bookmarkStart w:id="7" w:name="_Toc49115140"/>
      <w:bookmarkStart w:id="8" w:name="_Toc49198699"/>
      <w:r w:rsidRPr="000C5AB7">
        <w:rPr>
          <w:lang w:val="pt-BR"/>
        </w:rPr>
        <w:lastRenderedPageBreak/>
        <w:t>Conte</w:t>
      </w:r>
      <w:r w:rsidR="00FC0F74" w:rsidRPr="000C5AB7">
        <w:rPr>
          <w:lang w:val="pt-BR"/>
        </w:rPr>
        <w:t>údo</w:t>
      </w:r>
      <w:bookmarkEnd w:id="2"/>
      <w:bookmarkEnd w:id="3"/>
      <w:bookmarkEnd w:id="4"/>
      <w:bookmarkEnd w:id="5"/>
      <w:bookmarkEnd w:id="6"/>
      <w:bookmarkEnd w:id="7"/>
      <w:bookmarkEnd w:id="8"/>
    </w:p>
    <w:p w14:paraId="328F25C8" w14:textId="46660518" w:rsidR="009018BB" w:rsidRPr="000C5AB7" w:rsidRDefault="00D103CB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r w:rsidRPr="000C5AB7">
        <w:rPr>
          <w:lang w:val="pt-BR"/>
        </w:rPr>
        <w:fldChar w:fldCharType="begin"/>
      </w:r>
      <w:r w:rsidRPr="000C5AB7">
        <w:rPr>
          <w:lang w:val="pt-BR"/>
        </w:rPr>
        <w:instrText xml:space="preserve"> TOC \o "1-3" \h \z \u </w:instrText>
      </w:r>
      <w:r w:rsidRPr="000C5AB7">
        <w:rPr>
          <w:lang w:val="pt-BR"/>
        </w:rPr>
        <w:fldChar w:fldCharType="separate"/>
      </w:r>
    </w:p>
    <w:p w14:paraId="38A93410" w14:textId="029CCC39" w:rsidR="009018BB" w:rsidRPr="000C5AB7" w:rsidRDefault="001A03E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9198700" w:history="1">
        <w:r w:rsidR="009018BB" w:rsidRPr="000C5AB7">
          <w:rPr>
            <w:rStyle w:val="Hyperlink"/>
            <w:noProof/>
            <w:lang w:val="pt-BR"/>
          </w:rPr>
          <w:t>Introdução</w:t>
        </w:r>
        <w:r w:rsidR="009018BB" w:rsidRPr="000C5AB7">
          <w:rPr>
            <w:noProof/>
            <w:webHidden/>
            <w:lang w:val="pt-BR"/>
          </w:rPr>
          <w:tab/>
        </w:r>
        <w:r w:rsidR="009018BB" w:rsidRPr="000C5AB7">
          <w:rPr>
            <w:noProof/>
            <w:webHidden/>
            <w:lang w:val="pt-BR"/>
          </w:rPr>
          <w:fldChar w:fldCharType="begin"/>
        </w:r>
        <w:r w:rsidR="009018BB" w:rsidRPr="000C5AB7">
          <w:rPr>
            <w:noProof/>
            <w:webHidden/>
            <w:lang w:val="pt-BR"/>
          </w:rPr>
          <w:instrText xml:space="preserve"> PAGEREF _Toc49198700 \h </w:instrText>
        </w:r>
        <w:r w:rsidR="009018BB" w:rsidRPr="000C5AB7">
          <w:rPr>
            <w:noProof/>
            <w:webHidden/>
            <w:lang w:val="pt-BR"/>
          </w:rPr>
        </w:r>
        <w:r w:rsidR="009018BB" w:rsidRPr="000C5AB7">
          <w:rPr>
            <w:noProof/>
            <w:webHidden/>
            <w:lang w:val="pt-BR"/>
          </w:rPr>
          <w:fldChar w:fldCharType="separate"/>
        </w:r>
        <w:r w:rsidR="006D5491">
          <w:rPr>
            <w:noProof/>
            <w:webHidden/>
            <w:lang w:val="pt-BR"/>
          </w:rPr>
          <w:t>3</w:t>
        </w:r>
        <w:r w:rsidR="009018BB" w:rsidRPr="000C5AB7">
          <w:rPr>
            <w:noProof/>
            <w:webHidden/>
            <w:lang w:val="pt-BR"/>
          </w:rPr>
          <w:fldChar w:fldCharType="end"/>
        </w:r>
      </w:hyperlink>
    </w:p>
    <w:p w14:paraId="4E3F0B73" w14:textId="45F70297" w:rsidR="009018BB" w:rsidRPr="000C5AB7" w:rsidRDefault="001A03E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9198701" w:history="1">
        <w:r w:rsidR="009018BB" w:rsidRPr="000C5AB7">
          <w:rPr>
            <w:rStyle w:val="Hyperlink"/>
            <w:noProof/>
            <w:lang w:val="pt-BR"/>
          </w:rPr>
          <w:t>Descrição do projeto e tarefas</w:t>
        </w:r>
        <w:r w:rsidR="009018BB" w:rsidRPr="000C5AB7">
          <w:rPr>
            <w:noProof/>
            <w:webHidden/>
            <w:lang w:val="pt-BR"/>
          </w:rPr>
          <w:tab/>
        </w:r>
        <w:r w:rsidR="009018BB" w:rsidRPr="000C5AB7">
          <w:rPr>
            <w:noProof/>
            <w:webHidden/>
            <w:lang w:val="pt-BR"/>
          </w:rPr>
          <w:fldChar w:fldCharType="begin"/>
        </w:r>
        <w:r w:rsidR="009018BB" w:rsidRPr="000C5AB7">
          <w:rPr>
            <w:noProof/>
            <w:webHidden/>
            <w:lang w:val="pt-BR"/>
          </w:rPr>
          <w:instrText xml:space="preserve"> PAGEREF _Toc49198701 \h </w:instrText>
        </w:r>
        <w:r w:rsidR="009018BB" w:rsidRPr="000C5AB7">
          <w:rPr>
            <w:noProof/>
            <w:webHidden/>
            <w:lang w:val="pt-BR"/>
          </w:rPr>
        </w:r>
        <w:r w:rsidR="009018BB" w:rsidRPr="000C5AB7">
          <w:rPr>
            <w:noProof/>
            <w:webHidden/>
            <w:lang w:val="pt-BR"/>
          </w:rPr>
          <w:fldChar w:fldCharType="separate"/>
        </w:r>
        <w:r w:rsidR="006D5491">
          <w:rPr>
            <w:noProof/>
            <w:webHidden/>
            <w:lang w:val="pt-BR"/>
          </w:rPr>
          <w:t>3</w:t>
        </w:r>
        <w:r w:rsidR="009018BB" w:rsidRPr="000C5AB7">
          <w:rPr>
            <w:noProof/>
            <w:webHidden/>
            <w:lang w:val="pt-BR"/>
          </w:rPr>
          <w:fldChar w:fldCharType="end"/>
        </w:r>
      </w:hyperlink>
    </w:p>
    <w:p w14:paraId="63A7191C" w14:textId="01D6E1C4" w:rsidR="009018BB" w:rsidRPr="000C5AB7" w:rsidRDefault="001A03E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9198702" w:history="1">
        <w:r w:rsidR="009018BB" w:rsidRPr="000C5AB7">
          <w:rPr>
            <w:rStyle w:val="Hyperlink"/>
            <w:noProof/>
            <w:lang w:val="pt-BR"/>
          </w:rPr>
          <w:t>Instruções para o Competidor</w:t>
        </w:r>
        <w:r w:rsidR="009018BB" w:rsidRPr="000C5AB7">
          <w:rPr>
            <w:noProof/>
            <w:webHidden/>
            <w:lang w:val="pt-BR"/>
          </w:rPr>
          <w:tab/>
        </w:r>
        <w:r w:rsidR="009018BB" w:rsidRPr="000C5AB7">
          <w:rPr>
            <w:noProof/>
            <w:webHidden/>
            <w:lang w:val="pt-BR"/>
          </w:rPr>
          <w:fldChar w:fldCharType="begin"/>
        </w:r>
        <w:r w:rsidR="009018BB" w:rsidRPr="000C5AB7">
          <w:rPr>
            <w:noProof/>
            <w:webHidden/>
            <w:lang w:val="pt-BR"/>
          </w:rPr>
          <w:instrText xml:space="preserve"> PAGEREF _Toc49198702 \h </w:instrText>
        </w:r>
        <w:r w:rsidR="009018BB" w:rsidRPr="000C5AB7">
          <w:rPr>
            <w:noProof/>
            <w:webHidden/>
            <w:lang w:val="pt-BR"/>
          </w:rPr>
        </w:r>
        <w:r w:rsidR="009018BB" w:rsidRPr="000C5AB7">
          <w:rPr>
            <w:noProof/>
            <w:webHidden/>
            <w:lang w:val="pt-BR"/>
          </w:rPr>
          <w:fldChar w:fldCharType="separate"/>
        </w:r>
        <w:r w:rsidR="006D5491">
          <w:rPr>
            <w:noProof/>
            <w:webHidden/>
            <w:lang w:val="pt-BR"/>
          </w:rPr>
          <w:t>4</w:t>
        </w:r>
        <w:r w:rsidR="009018BB" w:rsidRPr="000C5AB7">
          <w:rPr>
            <w:noProof/>
            <w:webHidden/>
            <w:lang w:val="pt-BR"/>
          </w:rPr>
          <w:fldChar w:fldCharType="end"/>
        </w:r>
      </w:hyperlink>
    </w:p>
    <w:p w14:paraId="39353775" w14:textId="1C7B3B50" w:rsidR="00887C3D" w:rsidRPr="000C5AB7" w:rsidRDefault="00D103CB" w:rsidP="00D103CB">
      <w:r w:rsidRPr="000C5AB7">
        <w:fldChar w:fldCharType="end"/>
      </w:r>
    </w:p>
    <w:p w14:paraId="499D4F1B" w14:textId="77777777" w:rsidR="00887C3D" w:rsidRPr="000C5AB7" w:rsidRDefault="00887C3D" w:rsidP="00887C3D">
      <w:r w:rsidRPr="000C5AB7">
        <w:br w:type="page"/>
      </w:r>
    </w:p>
    <w:p w14:paraId="56FDBDDD" w14:textId="7B3B7882" w:rsidR="00453B91" w:rsidRPr="000C5AB7" w:rsidRDefault="00FC0F74" w:rsidP="00453B91">
      <w:pPr>
        <w:pStyle w:val="Ttulo1"/>
        <w:rPr>
          <w:lang w:val="pt-BR"/>
        </w:rPr>
      </w:pPr>
      <w:bookmarkStart w:id="9" w:name="_Toc49198700"/>
      <w:bookmarkStart w:id="10" w:name="_Toc386117271"/>
      <w:bookmarkStart w:id="11" w:name="_Toc386117478"/>
      <w:r w:rsidRPr="000C5AB7">
        <w:rPr>
          <w:lang w:val="pt-BR"/>
        </w:rPr>
        <w:lastRenderedPageBreak/>
        <w:t>Introdução</w:t>
      </w:r>
      <w:bookmarkEnd w:id="9"/>
      <w:r w:rsidR="00453B91" w:rsidRPr="000C5AB7">
        <w:rPr>
          <w:lang w:val="pt-BR"/>
        </w:rPr>
        <w:t xml:space="preserve"> </w:t>
      </w:r>
    </w:p>
    <w:p w14:paraId="6CC13A1E" w14:textId="16F173F7" w:rsidR="00766536" w:rsidRPr="000C5AB7" w:rsidRDefault="003E485B" w:rsidP="00081779">
      <w:pPr>
        <w:spacing w:after="80"/>
        <w:jc w:val="both"/>
        <w:rPr>
          <w:rFonts w:ascii="Arial" w:hAnsi="Arial"/>
        </w:rPr>
      </w:pPr>
      <w:r w:rsidRPr="000C5AB7">
        <w:rPr>
          <w:rFonts w:ascii="Arial" w:hAnsi="Arial"/>
        </w:rPr>
        <w:t>A</w:t>
      </w:r>
      <w:r w:rsidR="00703F8A" w:rsidRPr="000C5AB7">
        <w:rPr>
          <w:rFonts w:ascii="Arial" w:hAnsi="Arial"/>
        </w:rPr>
        <w:t xml:space="preserve"> VitaHealth</w:t>
      </w:r>
      <w:r w:rsidR="00246AEB" w:rsidRPr="000C5AB7">
        <w:rPr>
          <w:rFonts w:ascii="Arial" w:hAnsi="Arial"/>
        </w:rPr>
        <w:t xml:space="preserve"> é um</w:t>
      </w:r>
      <w:r w:rsidRPr="000C5AB7">
        <w:rPr>
          <w:rFonts w:ascii="Arial" w:hAnsi="Arial"/>
        </w:rPr>
        <w:t>a</w:t>
      </w:r>
      <w:r w:rsidR="00246AEB" w:rsidRPr="000C5AB7">
        <w:rPr>
          <w:rFonts w:ascii="Arial" w:hAnsi="Arial"/>
        </w:rPr>
        <w:t xml:space="preserve"> </w:t>
      </w:r>
      <w:r w:rsidR="004B39E2" w:rsidRPr="000C5AB7">
        <w:rPr>
          <w:rFonts w:ascii="Arial" w:hAnsi="Arial"/>
        </w:rPr>
        <w:t xml:space="preserve">marca que preza pela saúde e bem-estar das pessoas. Pensando nisso, a empresa </w:t>
      </w:r>
      <w:r w:rsidR="00993BD3" w:rsidRPr="000C5AB7">
        <w:rPr>
          <w:rFonts w:ascii="Arial" w:hAnsi="Arial"/>
        </w:rPr>
        <w:t xml:space="preserve">busca a criação de um aplicativo </w:t>
      </w:r>
      <w:r w:rsidR="00246AEB" w:rsidRPr="000C5AB7">
        <w:rPr>
          <w:rFonts w:ascii="Arial" w:hAnsi="Arial"/>
        </w:rPr>
        <w:t xml:space="preserve">que </w:t>
      </w:r>
      <w:r w:rsidR="009B1507" w:rsidRPr="000C5AB7">
        <w:rPr>
          <w:rFonts w:ascii="Arial" w:hAnsi="Arial"/>
        </w:rPr>
        <w:t>possibili</w:t>
      </w:r>
      <w:r w:rsidRPr="000C5AB7">
        <w:rPr>
          <w:rFonts w:ascii="Arial" w:hAnsi="Arial"/>
        </w:rPr>
        <w:t>t</w:t>
      </w:r>
      <w:r w:rsidR="00993BD3" w:rsidRPr="000C5AB7">
        <w:rPr>
          <w:rFonts w:ascii="Arial" w:hAnsi="Arial"/>
        </w:rPr>
        <w:t>e</w:t>
      </w:r>
      <w:r w:rsidRPr="000C5AB7">
        <w:rPr>
          <w:rFonts w:ascii="Arial" w:hAnsi="Arial"/>
        </w:rPr>
        <w:t xml:space="preserve"> </w:t>
      </w:r>
      <w:r w:rsidR="00C13986" w:rsidRPr="000C5AB7">
        <w:rPr>
          <w:rFonts w:ascii="Arial" w:hAnsi="Arial"/>
        </w:rPr>
        <w:t>um</w:t>
      </w:r>
      <w:r w:rsidR="00B93C06" w:rsidRPr="000C5AB7">
        <w:rPr>
          <w:rFonts w:ascii="Arial" w:hAnsi="Arial"/>
        </w:rPr>
        <w:t>a interação</w:t>
      </w:r>
      <w:r w:rsidR="006D5A71" w:rsidRPr="000C5AB7">
        <w:rPr>
          <w:rFonts w:ascii="Arial" w:hAnsi="Arial"/>
        </w:rPr>
        <w:t xml:space="preserve"> maior com as pessoas </w:t>
      </w:r>
      <w:r w:rsidR="00C13986" w:rsidRPr="000C5AB7">
        <w:rPr>
          <w:rFonts w:ascii="Arial" w:hAnsi="Arial"/>
        </w:rPr>
        <w:t>e forneça funcionalidades úteis para o dia a dia. Logo, você deve criar um aplicativo seguindo as instruções abaixo.</w:t>
      </w:r>
    </w:p>
    <w:p w14:paraId="539A05DB" w14:textId="6C364705" w:rsidR="00453B91" w:rsidRPr="000C5AB7" w:rsidRDefault="00FC0F74" w:rsidP="00453B91">
      <w:pPr>
        <w:pStyle w:val="Ttulo1"/>
        <w:rPr>
          <w:lang w:val="pt-BR"/>
        </w:rPr>
      </w:pPr>
      <w:bookmarkStart w:id="12" w:name="_Toc49198701"/>
      <w:r w:rsidRPr="000C5AB7">
        <w:rPr>
          <w:lang w:val="pt-BR"/>
        </w:rPr>
        <w:t>Descrição do projeto e tarefas</w:t>
      </w:r>
      <w:bookmarkEnd w:id="12"/>
    </w:p>
    <w:p w14:paraId="795ECA1D" w14:textId="1B958D87" w:rsidR="009018BB" w:rsidRPr="000C5AB7" w:rsidRDefault="00C13986" w:rsidP="009018BB">
      <w:pPr>
        <w:spacing w:after="80"/>
        <w:rPr>
          <w:rFonts w:ascii="Arial" w:hAnsi="Arial"/>
          <w:b/>
          <w:bCs/>
        </w:rPr>
      </w:pPr>
      <w:r w:rsidRPr="000C5AB7">
        <w:rPr>
          <w:rFonts w:ascii="Arial" w:hAnsi="Arial"/>
          <w:b/>
          <w:bCs/>
        </w:rPr>
        <w:t>API</w:t>
      </w:r>
    </w:p>
    <w:p w14:paraId="61F047C3" w14:textId="1F6DE1D5" w:rsidR="00081779" w:rsidRDefault="00081779" w:rsidP="00081779">
      <w:pPr>
        <w:pStyle w:val="PargrafodaLista"/>
        <w:numPr>
          <w:ilvl w:val="0"/>
          <w:numId w:val="28"/>
        </w:numPr>
        <w:spacing w:after="8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Você deverá criar uma API na linguagem </w:t>
      </w:r>
      <w:r w:rsidR="003E66F8">
        <w:rPr>
          <w:rFonts w:ascii="Arial" w:hAnsi="Arial"/>
          <w:lang w:val="pt-BR"/>
        </w:rPr>
        <w:t>definida por você</w:t>
      </w:r>
      <w:r>
        <w:rPr>
          <w:rFonts w:ascii="Arial" w:hAnsi="Arial"/>
          <w:lang w:val="pt-BR"/>
        </w:rPr>
        <w:t xml:space="preserve"> contendo o seguinte recurso:</w:t>
      </w:r>
    </w:p>
    <w:p w14:paraId="7D4BD67A" w14:textId="338887B3" w:rsidR="009018BB" w:rsidRPr="000C5AB7" w:rsidRDefault="00081779" w:rsidP="00081779">
      <w:pPr>
        <w:pStyle w:val="PargrafodaLista"/>
        <w:numPr>
          <w:ilvl w:val="1"/>
          <w:numId w:val="28"/>
        </w:numPr>
        <w:spacing w:after="8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Login: http://localhost:5000/api/login</w:t>
      </w:r>
      <w:r w:rsidR="00AA6CBF">
        <w:rPr>
          <w:rFonts w:ascii="Arial" w:hAnsi="Arial"/>
          <w:lang w:val="pt-BR"/>
        </w:rPr>
        <w:t>.</w:t>
      </w:r>
    </w:p>
    <w:p w14:paraId="616FFF41" w14:textId="77777777" w:rsidR="009018BB" w:rsidRPr="000C5AB7" w:rsidRDefault="009018BB" w:rsidP="009018BB">
      <w:pPr>
        <w:spacing w:after="80"/>
        <w:rPr>
          <w:rFonts w:ascii="Arial" w:hAnsi="Arial"/>
        </w:rPr>
      </w:pPr>
    </w:p>
    <w:p w14:paraId="20A0410C" w14:textId="34547C61" w:rsidR="009018BB" w:rsidRPr="000C5AB7" w:rsidRDefault="00585CF3" w:rsidP="009018BB">
      <w:pPr>
        <w:spacing w:after="80"/>
        <w:rPr>
          <w:rFonts w:ascii="Arial" w:hAnsi="Arial"/>
          <w:b/>
          <w:bCs/>
        </w:rPr>
      </w:pPr>
      <w:r w:rsidRPr="000C5AB7">
        <w:rPr>
          <w:rFonts w:ascii="Arial" w:hAnsi="Arial"/>
          <w:b/>
          <w:bCs/>
        </w:rPr>
        <w:t xml:space="preserve">CRIAÇÃO DO </w:t>
      </w:r>
      <w:r w:rsidR="009018BB" w:rsidRPr="000C5AB7">
        <w:rPr>
          <w:rFonts w:ascii="Arial" w:hAnsi="Arial"/>
          <w:b/>
          <w:bCs/>
        </w:rPr>
        <w:t>APLICATIVO</w:t>
      </w:r>
    </w:p>
    <w:p w14:paraId="7B2033E0" w14:textId="688EA4FB" w:rsidR="00585CF3" w:rsidRPr="000C5AB7" w:rsidRDefault="005F2052" w:rsidP="00081779">
      <w:pPr>
        <w:pStyle w:val="PargrafodaLista"/>
        <w:numPr>
          <w:ilvl w:val="0"/>
          <w:numId w:val="27"/>
        </w:numPr>
        <w:spacing w:after="80"/>
        <w:jc w:val="both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 xml:space="preserve">Você deverá criar o aplicativo conforme as instruções da próxima sessão e </w:t>
      </w:r>
      <w:r w:rsidR="00C13986" w:rsidRPr="000C5AB7">
        <w:rPr>
          <w:rFonts w:ascii="Arial" w:hAnsi="Arial"/>
          <w:lang w:val="pt-BR"/>
        </w:rPr>
        <w:t>prezando pela usabilidade e experiência do usuário.</w:t>
      </w:r>
    </w:p>
    <w:p w14:paraId="078A7C56" w14:textId="416405B5" w:rsidR="009018BB" w:rsidRDefault="009018BB" w:rsidP="00081779">
      <w:pPr>
        <w:pStyle w:val="PargrafodaLista"/>
        <w:numPr>
          <w:ilvl w:val="0"/>
          <w:numId w:val="27"/>
        </w:numPr>
        <w:spacing w:after="80"/>
        <w:jc w:val="both"/>
        <w:rPr>
          <w:rFonts w:ascii="Arial" w:hAnsi="Arial"/>
          <w:lang w:val="pt-BR"/>
        </w:rPr>
      </w:pPr>
      <w:r w:rsidRPr="00081779">
        <w:rPr>
          <w:rFonts w:ascii="Arial" w:hAnsi="Arial"/>
          <w:lang w:val="pt-BR"/>
        </w:rPr>
        <w:t>Nenhuma tela poderá possuir uma barra de rolagem na horizontal, logo, todos os itens deverão ser organizados para atender a este requisito</w:t>
      </w:r>
      <w:r w:rsidR="00081779" w:rsidRPr="00081779">
        <w:rPr>
          <w:rFonts w:ascii="Arial" w:hAnsi="Arial"/>
          <w:lang w:val="pt-BR"/>
        </w:rPr>
        <w:t>.</w:t>
      </w:r>
    </w:p>
    <w:p w14:paraId="353BD10A" w14:textId="7B11EC26" w:rsidR="00081779" w:rsidRPr="00081779" w:rsidRDefault="00081779" w:rsidP="00081779">
      <w:pPr>
        <w:pStyle w:val="PargrafodaLista"/>
        <w:numPr>
          <w:ilvl w:val="0"/>
          <w:numId w:val="27"/>
        </w:numPr>
        <w:spacing w:after="8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aplicativo obrigatoriamente deverá ser criado utilizando </w:t>
      </w:r>
      <w:r>
        <w:rPr>
          <w:rFonts w:ascii="Arial" w:hAnsi="Arial"/>
          <w:b/>
          <w:lang w:val="pt-BR"/>
        </w:rPr>
        <w:t>Flutter</w:t>
      </w:r>
      <w:r>
        <w:rPr>
          <w:rFonts w:ascii="Arial" w:hAnsi="Arial"/>
          <w:lang w:val="pt-BR"/>
        </w:rPr>
        <w:t>.</w:t>
      </w:r>
    </w:p>
    <w:p w14:paraId="66D091B5" w14:textId="77777777" w:rsidR="009018BB" w:rsidRPr="000C5AB7" w:rsidRDefault="009018BB" w:rsidP="009018BB">
      <w:pPr>
        <w:spacing w:after="80"/>
        <w:rPr>
          <w:rFonts w:ascii="Arial" w:hAnsi="Arial"/>
        </w:rPr>
      </w:pPr>
    </w:p>
    <w:p w14:paraId="6A72BBDF" w14:textId="048C5444" w:rsidR="009018BB" w:rsidRPr="000C5AB7" w:rsidRDefault="00754697" w:rsidP="009018BB">
      <w:pPr>
        <w:spacing w:after="80"/>
        <w:rPr>
          <w:rFonts w:ascii="Arial" w:hAnsi="Arial"/>
          <w:b/>
          <w:bCs/>
        </w:rPr>
      </w:pPr>
      <w:r w:rsidRPr="000C5AB7">
        <w:rPr>
          <w:rFonts w:ascii="Arial" w:hAnsi="Arial"/>
          <w:b/>
          <w:bCs/>
        </w:rPr>
        <w:t xml:space="preserve">FORMATO DE ENTREGA E </w:t>
      </w:r>
      <w:r w:rsidR="009018BB" w:rsidRPr="000C5AB7">
        <w:rPr>
          <w:rFonts w:ascii="Arial" w:hAnsi="Arial"/>
          <w:b/>
          <w:bCs/>
        </w:rPr>
        <w:t>TEMPO DE EXECUÇÃO</w:t>
      </w:r>
    </w:p>
    <w:p w14:paraId="4E9E4229" w14:textId="00F64C77" w:rsidR="009018BB" w:rsidRPr="000C5AB7" w:rsidRDefault="009018BB" w:rsidP="00081779">
      <w:pPr>
        <w:pStyle w:val="PargrafodaLista"/>
        <w:numPr>
          <w:ilvl w:val="0"/>
          <w:numId w:val="27"/>
        </w:numPr>
        <w:spacing w:after="80"/>
        <w:jc w:val="both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 xml:space="preserve">Você terá </w:t>
      </w:r>
      <w:r w:rsidR="00081779">
        <w:rPr>
          <w:rFonts w:ascii="Arial" w:hAnsi="Arial"/>
          <w:lang w:val="pt-BR"/>
        </w:rPr>
        <w:t xml:space="preserve">até o dia </w:t>
      </w:r>
      <w:r w:rsidR="00081779" w:rsidRPr="00081779">
        <w:rPr>
          <w:rFonts w:ascii="Arial" w:hAnsi="Arial"/>
          <w:b/>
          <w:lang w:val="pt-BR"/>
        </w:rPr>
        <w:t>07/03</w:t>
      </w:r>
      <w:r w:rsidRPr="000C5AB7">
        <w:rPr>
          <w:rFonts w:ascii="Arial" w:hAnsi="Arial"/>
          <w:lang w:val="pt-BR"/>
        </w:rPr>
        <w:t xml:space="preserve"> para realizar o projeto e efetuar sua entrega.</w:t>
      </w:r>
    </w:p>
    <w:p w14:paraId="1AE0C0EC" w14:textId="3B55E1FF" w:rsidR="00081779" w:rsidRDefault="00754697" w:rsidP="00081779">
      <w:pPr>
        <w:pStyle w:val="PargrafodaLista"/>
        <w:numPr>
          <w:ilvl w:val="0"/>
          <w:numId w:val="27"/>
        </w:numPr>
        <w:spacing w:after="80"/>
        <w:jc w:val="both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 xml:space="preserve">A entrega deverá ser feita via </w:t>
      </w:r>
      <w:r w:rsidR="00531080" w:rsidRPr="000C5AB7">
        <w:rPr>
          <w:rFonts w:ascii="Arial" w:hAnsi="Arial"/>
          <w:lang w:val="pt-BR"/>
        </w:rPr>
        <w:t>GIT considerando as boas práticas de versionamento de código.</w:t>
      </w:r>
      <w:r w:rsidR="00081779">
        <w:rPr>
          <w:rFonts w:ascii="Arial" w:hAnsi="Arial"/>
          <w:lang w:val="pt-BR"/>
        </w:rPr>
        <w:t xml:space="preserve"> </w:t>
      </w:r>
      <w:r w:rsidR="00531080" w:rsidRPr="000C5AB7">
        <w:rPr>
          <w:rFonts w:ascii="Arial" w:hAnsi="Arial"/>
          <w:lang w:val="pt-BR"/>
        </w:rPr>
        <w:t xml:space="preserve">Logo, você deverá realizar “commits” para cada funcionalidade </w:t>
      </w:r>
      <w:r w:rsidR="00D0696D" w:rsidRPr="000C5AB7">
        <w:rPr>
          <w:rFonts w:ascii="Arial" w:hAnsi="Arial"/>
          <w:lang w:val="pt-BR"/>
        </w:rPr>
        <w:t>com uma descrição do</w:t>
      </w:r>
      <w:r w:rsidR="00081779">
        <w:rPr>
          <w:rFonts w:ascii="Arial" w:hAnsi="Arial"/>
          <w:lang w:val="pt-BR"/>
        </w:rPr>
        <w:t xml:space="preserve"> que</w:t>
      </w:r>
      <w:r w:rsidR="00D0696D" w:rsidRPr="000C5AB7">
        <w:rPr>
          <w:rFonts w:ascii="Arial" w:hAnsi="Arial"/>
          <w:lang w:val="pt-BR"/>
        </w:rPr>
        <w:t xml:space="preserve"> foi desenvolvido até aquele ponto</w:t>
      </w:r>
      <w:bookmarkStart w:id="13" w:name="_Toc49198702"/>
      <w:r w:rsidR="00081779">
        <w:rPr>
          <w:rFonts w:ascii="Arial" w:hAnsi="Arial"/>
          <w:lang w:val="pt-BR"/>
        </w:rPr>
        <w:t>.</w:t>
      </w:r>
    </w:p>
    <w:p w14:paraId="4674B29C" w14:textId="48C9C8B3" w:rsidR="00081779" w:rsidRPr="00081779" w:rsidRDefault="00081779" w:rsidP="00081779">
      <w:pPr>
        <w:pStyle w:val="PargrafodaLista"/>
        <w:numPr>
          <w:ilvl w:val="0"/>
          <w:numId w:val="27"/>
        </w:numPr>
        <w:spacing w:after="80"/>
        <w:jc w:val="both"/>
        <w:rPr>
          <w:rFonts w:ascii="Arial" w:hAnsi="Arial"/>
          <w:lang w:val="pt-BR"/>
        </w:rPr>
        <w:sectPr w:rsidR="00081779" w:rsidRPr="00081779" w:rsidSect="00271252">
          <w:pgSz w:w="11906" w:h="16838" w:code="9"/>
          <w:pgMar w:top="2268" w:right="1134" w:bottom="1544" w:left="1134" w:header="624" w:footer="420" w:gutter="0"/>
          <w:cols w:space="708"/>
          <w:docGrid w:linePitch="360"/>
        </w:sectPr>
      </w:pPr>
      <w:r>
        <w:rPr>
          <w:rFonts w:ascii="Arial" w:hAnsi="Arial"/>
          <w:lang w:val="pt-BR"/>
        </w:rPr>
        <w:t xml:space="preserve">Você deverá criar um repositório público no GitHub (ou semelhante) nomeado </w:t>
      </w:r>
      <w:r w:rsidRPr="003E66F8">
        <w:rPr>
          <w:rFonts w:ascii="Arial" w:hAnsi="Arial"/>
          <w:b/>
          <w:lang w:val="pt-BR"/>
        </w:rPr>
        <w:t>08_spskills_desafio02_seunome</w:t>
      </w:r>
      <w:r>
        <w:rPr>
          <w:rFonts w:ascii="Arial" w:hAnsi="Arial"/>
          <w:lang w:val="pt-BR"/>
        </w:rPr>
        <w:t xml:space="preserve"> e disponibilizar o link através do formulário fornecido pelos avaliadores.</w:t>
      </w:r>
    </w:p>
    <w:p w14:paraId="20C42D01" w14:textId="1128A1AD" w:rsidR="00453B91" w:rsidRPr="000C5AB7" w:rsidRDefault="00453B91" w:rsidP="00453B91">
      <w:pPr>
        <w:pStyle w:val="Ttulo1"/>
        <w:rPr>
          <w:lang w:val="pt-BR"/>
        </w:rPr>
      </w:pPr>
      <w:r w:rsidRPr="000C5AB7">
        <w:rPr>
          <w:lang w:val="pt-BR"/>
        </w:rPr>
        <w:lastRenderedPageBreak/>
        <w:t>Instru</w:t>
      </w:r>
      <w:r w:rsidR="00F63DA5" w:rsidRPr="000C5AB7">
        <w:rPr>
          <w:lang w:val="pt-BR"/>
        </w:rPr>
        <w:t>ções para o Competidor</w:t>
      </w:r>
      <w:bookmarkEnd w:id="13"/>
    </w:p>
    <w:bookmarkEnd w:id="0"/>
    <w:bookmarkEnd w:id="1"/>
    <w:bookmarkEnd w:id="10"/>
    <w:bookmarkEnd w:id="11"/>
    <w:p w14:paraId="72F95011" w14:textId="7FDF0EB7" w:rsidR="009018BB" w:rsidRPr="000C5AB7" w:rsidRDefault="009018BB" w:rsidP="009018BB">
      <w:pPr>
        <w:spacing w:after="80"/>
        <w:rPr>
          <w:rFonts w:ascii="Arial" w:hAnsi="Arial"/>
        </w:rPr>
      </w:pPr>
    </w:p>
    <w:p w14:paraId="66FB0D73" w14:textId="3A9322C2" w:rsidR="009018BB" w:rsidRPr="000C5AB7" w:rsidRDefault="009018BB" w:rsidP="009018BB">
      <w:pPr>
        <w:spacing w:after="80"/>
        <w:rPr>
          <w:rFonts w:ascii="Arial" w:hAnsi="Arial"/>
        </w:rPr>
      </w:pPr>
      <w:r w:rsidRPr="000C5AB7">
        <w:rPr>
          <w:rFonts w:ascii="Arial" w:hAnsi="Arial"/>
        </w:rPr>
        <w:t>O aplicativo deverá conter as seguintes telas e funcionalidades:</w:t>
      </w:r>
    </w:p>
    <w:p w14:paraId="483FD4F9" w14:textId="0805182E" w:rsidR="009018BB" w:rsidRPr="000C5AB7" w:rsidRDefault="009018BB" w:rsidP="009018BB">
      <w:pPr>
        <w:spacing w:after="80"/>
        <w:rPr>
          <w:rFonts w:ascii="Arial" w:hAnsi="Arial"/>
        </w:rPr>
      </w:pPr>
    </w:p>
    <w:p w14:paraId="08D5AE02" w14:textId="1C637241" w:rsidR="009018BB" w:rsidRPr="000C5AB7" w:rsidRDefault="00135269" w:rsidP="009018BB">
      <w:pPr>
        <w:spacing w:after="80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 w:rsidR="009018BB" w:rsidRPr="000C5AB7">
        <w:rPr>
          <w:rFonts w:ascii="Arial" w:hAnsi="Arial"/>
          <w:b/>
          <w:bCs/>
        </w:rPr>
        <w:t>) Login</w:t>
      </w:r>
    </w:p>
    <w:p w14:paraId="08813C0D" w14:textId="7085E42B" w:rsidR="009018BB" w:rsidRPr="000C5AB7" w:rsidRDefault="009018BB" w:rsidP="009018BB">
      <w:pPr>
        <w:spacing w:after="80"/>
        <w:rPr>
          <w:rFonts w:ascii="Arial" w:hAnsi="Arial"/>
        </w:rPr>
      </w:pPr>
    </w:p>
    <w:p w14:paraId="60E97079" w14:textId="04A3300A" w:rsidR="009018BB" w:rsidRPr="000C5AB7" w:rsidRDefault="009018BB" w:rsidP="009018BB">
      <w:pPr>
        <w:spacing w:after="80"/>
        <w:rPr>
          <w:rFonts w:ascii="Arial" w:hAnsi="Arial"/>
        </w:rPr>
      </w:pPr>
      <w:r w:rsidRPr="000C5AB7">
        <w:rPr>
          <w:rFonts w:ascii="Arial" w:hAnsi="Arial"/>
        </w:rPr>
        <w:t xml:space="preserve">A tela de login deverá conter todos os </w:t>
      </w:r>
      <w:r w:rsidR="002A6F11" w:rsidRPr="000C5AB7">
        <w:rPr>
          <w:rFonts w:ascii="Arial" w:hAnsi="Arial"/>
        </w:rPr>
        <w:t>widgets</w:t>
      </w:r>
      <w:r w:rsidRPr="000C5AB7">
        <w:rPr>
          <w:rFonts w:ascii="Arial" w:hAnsi="Arial"/>
        </w:rPr>
        <w:t xml:space="preserve"> exibidos na Figura 2. Os campos usuário e senha deverão conter um </w:t>
      </w:r>
      <w:r w:rsidRPr="000C5AB7">
        <w:rPr>
          <w:rFonts w:ascii="Arial" w:hAnsi="Arial"/>
          <w:i/>
          <w:iCs/>
        </w:rPr>
        <w:t>placeholder</w:t>
      </w:r>
      <w:r w:rsidRPr="000C5AB7">
        <w:rPr>
          <w:rFonts w:ascii="Arial" w:hAnsi="Arial"/>
        </w:rPr>
        <w:t xml:space="preserve"> para identificá-los. Quando o usuário digitar a senha, ela não pode ficar visível no campo, deverá aparecer o caractere “*” (asterisco) para cada caractere digitado. Além disso, a tela deve permanecer, exclusivamente, na posição vertical (retrato) </w:t>
      </w:r>
      <w:r w:rsidR="00B8628B" w:rsidRPr="000C5AB7">
        <w:rPr>
          <w:rFonts w:ascii="Arial" w:hAnsi="Arial"/>
        </w:rPr>
        <w:t xml:space="preserve">e não pode permitir </w:t>
      </w:r>
      <w:r w:rsidR="001A6B87" w:rsidRPr="000C5AB7">
        <w:rPr>
          <w:rFonts w:ascii="Arial" w:hAnsi="Arial"/>
        </w:rPr>
        <w:t>a mudança de orientação para a horizontal (paisagem). Além disso</w:t>
      </w:r>
      <w:r w:rsidRPr="000C5AB7">
        <w:rPr>
          <w:rFonts w:ascii="Arial" w:hAnsi="Arial"/>
        </w:rPr>
        <w:t xml:space="preserve"> não deve ser exibido a </w:t>
      </w:r>
      <w:r w:rsidRPr="000C5AB7">
        <w:rPr>
          <w:rFonts w:ascii="Arial" w:hAnsi="Arial"/>
          <w:i/>
          <w:iCs/>
        </w:rPr>
        <w:t xml:space="preserve">ActionBar </w:t>
      </w:r>
      <w:r w:rsidRPr="000C5AB7">
        <w:rPr>
          <w:rFonts w:ascii="Arial" w:hAnsi="Arial"/>
        </w:rPr>
        <w:t>do aplicativo.</w:t>
      </w:r>
    </w:p>
    <w:p w14:paraId="768CC32C" w14:textId="79CA60CB" w:rsidR="009018BB" w:rsidRPr="000C5AB7" w:rsidRDefault="009018BB" w:rsidP="009018BB">
      <w:pPr>
        <w:spacing w:after="80"/>
        <w:rPr>
          <w:rFonts w:ascii="Arial" w:hAnsi="Arial"/>
        </w:rPr>
      </w:pPr>
    </w:p>
    <w:p w14:paraId="11285A6F" w14:textId="59F1F158" w:rsidR="009018BB" w:rsidRPr="000C5AB7" w:rsidRDefault="009018BB" w:rsidP="009018BB">
      <w:pPr>
        <w:spacing w:after="80"/>
        <w:rPr>
          <w:rFonts w:ascii="Arial" w:hAnsi="Arial"/>
        </w:rPr>
      </w:pPr>
      <w:r w:rsidRPr="000C5AB7">
        <w:rPr>
          <w:rFonts w:ascii="Arial" w:hAnsi="Arial"/>
        </w:rPr>
        <w:t>O login deverá respeitar as seguintes regras:</w:t>
      </w:r>
    </w:p>
    <w:p w14:paraId="54221A15" w14:textId="2442F029" w:rsidR="009018BB" w:rsidRPr="000C5AB7" w:rsidRDefault="009018BB" w:rsidP="009018BB">
      <w:pPr>
        <w:pStyle w:val="PargrafodaLista"/>
        <w:numPr>
          <w:ilvl w:val="0"/>
          <w:numId w:val="22"/>
        </w:numPr>
        <w:spacing w:after="80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 xml:space="preserve">Caso o usuário digite os dados de acesso inválidos, deverá ser exibido uma mensagem do tipo </w:t>
      </w:r>
      <w:r w:rsidRPr="000C5AB7">
        <w:rPr>
          <w:rFonts w:ascii="Arial" w:hAnsi="Arial"/>
          <w:i/>
          <w:iCs/>
          <w:lang w:val="pt-BR"/>
        </w:rPr>
        <w:t xml:space="preserve">toast </w:t>
      </w:r>
      <w:r w:rsidR="001A6B87" w:rsidRPr="000C5AB7">
        <w:rPr>
          <w:rFonts w:ascii="Arial" w:hAnsi="Arial"/>
          <w:lang w:val="pt-BR"/>
        </w:rPr>
        <w:t xml:space="preserve">ou </w:t>
      </w:r>
      <w:r w:rsidR="006159AA" w:rsidRPr="005C29A3">
        <w:rPr>
          <w:rFonts w:ascii="Arial" w:hAnsi="Arial"/>
          <w:i/>
          <w:lang w:val="pt-BR"/>
        </w:rPr>
        <w:t>snack</w:t>
      </w:r>
      <w:r w:rsidR="00D069F1" w:rsidRPr="005C29A3">
        <w:rPr>
          <w:rFonts w:ascii="Arial" w:hAnsi="Arial"/>
          <w:i/>
          <w:lang w:val="pt-BR"/>
        </w:rPr>
        <w:t>bar</w:t>
      </w:r>
      <w:r w:rsidR="00D069F1" w:rsidRPr="000C5AB7">
        <w:rPr>
          <w:rFonts w:ascii="Arial" w:hAnsi="Arial"/>
          <w:lang w:val="pt-BR"/>
        </w:rPr>
        <w:t xml:space="preserve"> </w:t>
      </w:r>
      <w:r w:rsidRPr="000C5AB7">
        <w:rPr>
          <w:rFonts w:ascii="Arial" w:hAnsi="Arial"/>
          <w:lang w:val="pt-BR"/>
        </w:rPr>
        <w:t>com o texto “Usuário/Senha inválidos!” e todos os campos devem ficar com a borda em vermelho (</w:t>
      </w:r>
      <w:r w:rsidR="008F645B" w:rsidRPr="000C5AB7">
        <w:rPr>
          <w:rFonts w:ascii="Arial" w:hAnsi="Arial"/>
          <w:lang w:val="pt-BR"/>
        </w:rPr>
        <w:t xml:space="preserve">HEX: </w:t>
      </w:r>
      <w:r w:rsidRPr="000C5AB7">
        <w:rPr>
          <w:rFonts w:ascii="Arial" w:hAnsi="Arial" w:cs="Arial"/>
          <w:color w:val="222222"/>
          <w:shd w:val="clear" w:color="auto" w:fill="FFFFFF"/>
          <w:lang w:val="pt-BR"/>
        </w:rPr>
        <w:t>#ff0000</w:t>
      </w:r>
      <w:r w:rsidR="008F645B" w:rsidRPr="000C5AB7">
        <w:rPr>
          <w:rFonts w:ascii="Arial" w:hAnsi="Arial" w:cs="Arial"/>
          <w:color w:val="222222"/>
          <w:shd w:val="clear" w:color="auto" w:fill="FFFFFF"/>
          <w:lang w:val="pt-BR"/>
        </w:rPr>
        <w:t xml:space="preserve"> | RGB</w:t>
      </w:r>
      <w:r w:rsidR="00340562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="00DA22A9" w:rsidRPr="000C5AB7">
        <w:rPr>
          <w:rFonts w:ascii="Arial" w:hAnsi="Arial" w:cs="Arial"/>
          <w:color w:val="222222"/>
          <w:shd w:val="clear" w:color="auto" w:fill="FFFFFF"/>
          <w:lang w:val="pt-BR"/>
        </w:rPr>
        <w:t>(255,0,0)</w:t>
      </w:r>
      <w:r w:rsidRPr="000C5AB7">
        <w:rPr>
          <w:rFonts w:ascii="Arial" w:hAnsi="Arial"/>
          <w:lang w:val="pt-BR"/>
        </w:rPr>
        <w:t>)</w:t>
      </w:r>
      <w:r w:rsidR="003F4BF7" w:rsidRPr="000C5AB7">
        <w:rPr>
          <w:rFonts w:ascii="Arial" w:hAnsi="Arial"/>
          <w:lang w:val="pt-BR"/>
        </w:rPr>
        <w:t xml:space="preserve"> (</w:t>
      </w:r>
      <w:r w:rsidR="00DD2615" w:rsidRPr="000C5AB7">
        <w:rPr>
          <w:rFonts w:ascii="Arial" w:hAnsi="Arial"/>
          <w:lang w:val="pt-BR"/>
        </w:rPr>
        <w:t>Figura 3</w:t>
      </w:r>
      <w:r w:rsidR="003F4BF7" w:rsidRPr="000C5AB7">
        <w:rPr>
          <w:rFonts w:ascii="Arial" w:hAnsi="Arial"/>
          <w:lang w:val="pt-BR"/>
        </w:rPr>
        <w:t>)</w:t>
      </w:r>
      <w:r w:rsidRPr="000C5AB7">
        <w:rPr>
          <w:rFonts w:ascii="Arial" w:hAnsi="Arial"/>
          <w:lang w:val="pt-BR"/>
        </w:rPr>
        <w:t>.</w:t>
      </w:r>
    </w:p>
    <w:p w14:paraId="12B98C05" w14:textId="778F4A9C" w:rsidR="00C830AD" w:rsidRPr="000C5AB7" w:rsidRDefault="00C830AD" w:rsidP="009018BB">
      <w:pPr>
        <w:pStyle w:val="PargrafodaLista"/>
        <w:numPr>
          <w:ilvl w:val="0"/>
          <w:numId w:val="22"/>
        </w:numPr>
        <w:spacing w:after="80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 xml:space="preserve">Após o usuário inserir as credenciais corretas </w:t>
      </w:r>
      <w:r w:rsidR="003E66F8">
        <w:rPr>
          <w:rFonts w:ascii="Arial" w:hAnsi="Arial"/>
          <w:lang w:val="pt-BR"/>
        </w:rPr>
        <w:t>o</w:t>
      </w:r>
      <w:r w:rsidRPr="000C5AB7">
        <w:rPr>
          <w:rFonts w:ascii="Arial" w:hAnsi="Arial"/>
          <w:lang w:val="pt-BR"/>
        </w:rPr>
        <w:t xml:space="preserve"> login deve ser efetuado</w:t>
      </w:r>
      <w:r w:rsidR="00832704">
        <w:rPr>
          <w:rFonts w:ascii="Arial" w:hAnsi="Arial"/>
          <w:lang w:val="pt-BR"/>
        </w:rPr>
        <w:t xml:space="preserve"> exibindo uma notificação de sucesso ou redirecionando para uma tela de boas-vindas</w:t>
      </w:r>
      <w:bookmarkStart w:id="14" w:name="_GoBack"/>
      <w:bookmarkEnd w:id="14"/>
      <w:r w:rsidR="006D7387" w:rsidRPr="000C5AB7">
        <w:rPr>
          <w:rFonts w:ascii="Arial" w:hAnsi="Arial"/>
          <w:lang w:val="pt-BR"/>
        </w:rPr>
        <w:t>.</w:t>
      </w:r>
    </w:p>
    <w:p w14:paraId="4E5DB839" w14:textId="61162D8F" w:rsidR="00F90048" w:rsidRPr="000C5AB7" w:rsidRDefault="00F90048" w:rsidP="00C830AD">
      <w:pPr>
        <w:pStyle w:val="PargrafodaLista"/>
        <w:numPr>
          <w:ilvl w:val="0"/>
          <w:numId w:val="22"/>
        </w:numPr>
        <w:spacing w:after="80"/>
        <w:rPr>
          <w:rFonts w:ascii="Arial" w:hAnsi="Arial"/>
          <w:lang w:val="pt-BR"/>
        </w:rPr>
      </w:pPr>
      <w:r w:rsidRPr="000C5AB7">
        <w:rPr>
          <w:rFonts w:ascii="Arial" w:hAnsi="Arial"/>
          <w:lang w:val="pt-BR"/>
        </w:rPr>
        <w:t>O botão “Cadastre-se”</w:t>
      </w:r>
      <w:r w:rsidR="009202BD">
        <w:rPr>
          <w:rFonts w:ascii="Arial" w:hAnsi="Arial"/>
          <w:lang w:val="pt-BR"/>
        </w:rPr>
        <w:t>, a princípio, não deverá ter funcionalidade, mas fique à vontade para criá-la</w:t>
      </w:r>
      <w:r w:rsidRPr="000C5AB7">
        <w:rPr>
          <w:rFonts w:ascii="Arial" w:hAnsi="Arial"/>
          <w:lang w:val="pt-BR"/>
        </w:rPr>
        <w:t>.</w:t>
      </w:r>
    </w:p>
    <w:p w14:paraId="725EF326" w14:textId="5F77BAB1" w:rsidR="009018BB" w:rsidRPr="000C5AB7" w:rsidRDefault="009018BB" w:rsidP="009018BB">
      <w:pPr>
        <w:pStyle w:val="PargrafodaLista"/>
        <w:spacing w:after="80"/>
        <w:rPr>
          <w:rFonts w:ascii="Arial" w:hAnsi="Arial"/>
          <w:lang w:val="pt-BR"/>
        </w:rPr>
      </w:pPr>
    </w:p>
    <w:p w14:paraId="3FA2FC14" w14:textId="1EE14F92" w:rsidR="009018BB" w:rsidRPr="000C5AB7" w:rsidRDefault="009018BB" w:rsidP="009018BB">
      <w:pPr>
        <w:spacing w:after="80"/>
        <w:rPr>
          <w:rFonts w:ascii="Arial" w:hAnsi="Arial"/>
          <w:b/>
          <w:bCs/>
        </w:rPr>
      </w:pPr>
      <w:r w:rsidRPr="000C5AB7">
        <w:rPr>
          <w:rFonts w:ascii="Arial" w:hAnsi="Arial"/>
          <w:b/>
          <w:bCs/>
          <w:noProof/>
        </w:rPr>
        <mc:AlternateContent>
          <mc:Choice Requires="wpc">
            <w:drawing>
              <wp:inline distT="0" distB="0" distL="0" distR="0" wp14:anchorId="08427ADB" wp14:editId="2F324836">
                <wp:extent cx="5958355" cy="3191510"/>
                <wp:effectExtent l="0" t="0" r="0" b="0"/>
                <wp:docPr id="20" name="Tela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Caixa de Texto 15"/>
                        <wps:cNvSpPr txBox="1"/>
                        <wps:spPr>
                          <a:xfrm>
                            <a:off x="1463655" y="2880360"/>
                            <a:ext cx="1022400" cy="27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4EC56" w14:textId="77777777" w:rsidR="009018BB" w:rsidRDefault="009018BB" w:rsidP="009018B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Cs w:val="20"/>
                                </w:rPr>
                                <w:t>Figura 2 – Login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15"/>
                        <wps:cNvSpPr txBox="1"/>
                        <wps:spPr>
                          <a:xfrm>
                            <a:off x="3342843" y="2876920"/>
                            <a:ext cx="145161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B6141" w14:textId="6341EEC0" w:rsidR="009018BB" w:rsidRDefault="009018BB" w:rsidP="009018B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Cs w:val="20"/>
                                </w:rPr>
                                <w:t>Figura 3 – Login</w:t>
                              </w:r>
                              <w:r w:rsidR="00DA22A9">
                                <w:rPr>
                                  <w:rFonts w:eastAsia="Calibri"/>
                                  <w:szCs w:val="20"/>
                                </w:rPr>
                                <w:t xml:space="preserve"> inválido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m 3" descr="Text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0"/>
                            <a:ext cx="1414179" cy="28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m 4" descr="Uma imagem contendo Tex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32221" y="0"/>
                            <a:ext cx="1414179" cy="2880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8427ADB" id="Tela 20" o:spid="_x0000_s1026" editas="canvas" style="width:469.15pt;height:251.3pt;mso-position-horizontal-relative:char;mso-position-vertical-relative:line" coordsize="59582,3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82;height:319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5" o:spid="_x0000_s1028" type="#_x0000_t202" style="position:absolute;left:14636;top:28803;width:10224;height:27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14:paraId="21F4EC56" w14:textId="77777777" w:rsidR="009018BB" w:rsidRDefault="009018BB" w:rsidP="009018B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Cs w:val="20"/>
                          </w:rPr>
                          <w:t>Figura 2 – Login</w:t>
                        </w:r>
                      </w:p>
                    </w:txbxContent>
                  </v:textbox>
                </v:shape>
                <v:shape id="Caixa de Texto 15" o:spid="_x0000_s1029" type="#_x0000_t202" style="position:absolute;left:33428;top:28769;width:14516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4C1B6141" w14:textId="6341EEC0" w:rsidR="009018BB" w:rsidRDefault="009018BB" w:rsidP="009018B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Cs w:val="20"/>
                          </w:rPr>
                          <w:t>Figura 3 – Login</w:t>
                        </w:r>
                        <w:r w:rsidR="00DA22A9">
                          <w:rPr>
                            <w:rFonts w:eastAsia="Calibri"/>
                            <w:szCs w:val="20"/>
                          </w:rPr>
                          <w:t xml:space="preserve"> inválido</w:t>
                        </w:r>
                      </w:p>
                    </w:txbxContent>
                  </v:textbox>
                </v:shape>
                <v:shape id="Imagem 3" o:spid="_x0000_s1030" type="#_x0000_t75" alt="Texto&#10;&#10;Descrição gerada automaticamente com confiança média" style="position:absolute;left:13081;width:14141;height:28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">
                  <v:imagedata r:id="rId14" o:title="Texto&#10;&#10;Descrição gerada automaticamente com confiança média"/>
                </v:shape>
                <v:shape id="Imagem 4" o:spid="_x0000_s1031" type="#_x0000_t75" alt="Uma imagem contendo Texto&#10;&#10;Descrição gerada automaticamente" style="position:absolute;left:33322;width:14142;height:28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">
                  <v:imagedata r:id="rId15" o:title="Uma imagem contendo Texto&#10;&#10;Descrição gerada automaticamente"/>
                </v:shape>
                <w10:anchorlock/>
              </v:group>
            </w:pict>
          </mc:Fallback>
        </mc:AlternateContent>
      </w:r>
    </w:p>
    <w:p w14:paraId="6AAD6E18" w14:textId="77777777" w:rsidR="009018BB" w:rsidRPr="000C5AB7" w:rsidRDefault="009018BB" w:rsidP="009018BB">
      <w:pPr>
        <w:spacing w:after="80"/>
        <w:rPr>
          <w:rFonts w:ascii="Arial" w:hAnsi="Arial"/>
          <w:b/>
          <w:bCs/>
        </w:rPr>
      </w:pPr>
    </w:p>
    <w:p w14:paraId="1AF289BF" w14:textId="45F4DF1F" w:rsidR="003379B2" w:rsidRPr="000C5AB7" w:rsidRDefault="003379B2" w:rsidP="009018BB">
      <w:pPr>
        <w:spacing w:after="80"/>
        <w:rPr>
          <w:rFonts w:ascii="Arial" w:hAnsi="Arial"/>
          <w:b/>
          <w:bCs/>
        </w:rPr>
      </w:pPr>
    </w:p>
    <w:sectPr w:rsidR="003379B2" w:rsidRPr="000C5AB7" w:rsidSect="00271252">
      <w:pgSz w:w="11906" w:h="16838" w:code="9"/>
      <w:pgMar w:top="2268" w:right="1134" w:bottom="1544" w:left="1134" w:header="62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9E4F3" w14:textId="77777777" w:rsidR="001A03ED" w:rsidRDefault="001A03ED" w:rsidP="00313492">
      <w:r>
        <w:separator/>
      </w:r>
    </w:p>
    <w:p w14:paraId="1FF13F3B" w14:textId="77777777" w:rsidR="001A03ED" w:rsidRDefault="001A03ED" w:rsidP="00313492"/>
    <w:p w14:paraId="05138524" w14:textId="77777777" w:rsidR="001A03ED" w:rsidRDefault="001A03ED"/>
    <w:p w14:paraId="58E76D39" w14:textId="77777777" w:rsidR="001A03ED" w:rsidRDefault="001A03ED"/>
    <w:p w14:paraId="415617EC" w14:textId="77777777" w:rsidR="001A03ED" w:rsidRDefault="001A03ED" w:rsidP="00887C3D"/>
    <w:p w14:paraId="1EE08803" w14:textId="77777777" w:rsidR="001A03ED" w:rsidRDefault="001A03ED" w:rsidP="00887C3D"/>
  </w:endnote>
  <w:endnote w:type="continuationSeparator" w:id="0">
    <w:p w14:paraId="5E42D6B5" w14:textId="77777777" w:rsidR="001A03ED" w:rsidRDefault="001A03ED" w:rsidP="00313492">
      <w:r>
        <w:continuationSeparator/>
      </w:r>
    </w:p>
    <w:p w14:paraId="4533C3E2" w14:textId="77777777" w:rsidR="001A03ED" w:rsidRDefault="001A03ED" w:rsidP="00313492"/>
    <w:p w14:paraId="6DEE7EAE" w14:textId="77777777" w:rsidR="001A03ED" w:rsidRDefault="001A03ED"/>
    <w:p w14:paraId="717EC149" w14:textId="77777777" w:rsidR="001A03ED" w:rsidRDefault="001A03ED"/>
    <w:p w14:paraId="26C9F2E6" w14:textId="77777777" w:rsidR="001A03ED" w:rsidRDefault="001A03ED" w:rsidP="00887C3D"/>
    <w:p w14:paraId="2C783241" w14:textId="77777777" w:rsidR="001A03ED" w:rsidRDefault="001A03ED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Corbel"/>
    <w:charset w:val="00"/>
    <w:family w:val="swiss"/>
    <w:pitch w:val="variable"/>
    <w:sig w:usb0="00000001" w:usb1="5000204A" w:usb2="00000000" w:usb3="00000000" w:csb0="0000009B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Times New Roman"/>
    <w:charset w:val="00"/>
    <w:family w:val="auto"/>
    <w:pitch w:val="variable"/>
    <w:sig w:usb0="00000001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6F2E598D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132B84">
            <w:rPr>
              <w:rFonts w:ascii="Frutiger LT Com 45 Light" w:hAnsi="Frutiger LT Com 45 Light"/>
              <w:sz w:val="14"/>
            </w:rPr>
            <w:t>20</w:t>
          </w:r>
          <w:r>
            <w:rPr>
              <w:rFonts w:ascii="Frutiger LT Com 45 Light" w:hAnsi="Frutiger LT Com 45 Light"/>
              <w:sz w:val="14"/>
            </w:rPr>
            <w:t>.</w:t>
          </w:r>
          <w:r w:rsidR="00132B84">
            <w:rPr>
              <w:rFonts w:ascii="Frutiger LT Com 45 Light" w:hAnsi="Frutiger LT Com 45 Light"/>
              <w:sz w:val="14"/>
            </w:rPr>
            <w:t>12</w:t>
          </w:r>
          <w:r w:rsidRPr="00D2122D">
            <w:rPr>
              <w:rFonts w:ascii="Frutiger LT Com 45 Light" w:hAnsi="Frutiger LT Com 45 Light"/>
              <w:sz w:val="14"/>
            </w:rPr>
            <w:t>.</w:t>
          </w:r>
          <w:r w:rsidR="002F6FCD">
            <w:rPr>
              <w:rFonts w:ascii="Frutiger LT Com 45 Light" w:hAnsi="Frutiger LT Com 45 Light"/>
              <w:sz w:val="14"/>
            </w:rPr>
            <w:t>202</w:t>
          </w:r>
          <w:r w:rsidR="00132B84">
            <w:rPr>
              <w:rFonts w:ascii="Frutiger LT Com 45 Light" w:hAnsi="Frutiger LT Com 45 Light"/>
              <w:sz w:val="14"/>
            </w:rPr>
            <w:t>1</w:t>
          </w:r>
        </w:p>
        <w:p w14:paraId="53812AFB" w14:textId="71069269" w:rsidR="00D2122D" w:rsidRPr="00D2122D" w:rsidRDefault="00271252" w:rsidP="00271252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Seletiva</w:t>
          </w:r>
          <w:r w:rsidR="00453B91">
            <w:rPr>
              <w:rFonts w:ascii="Frutiger LT Com 45 Light" w:hAnsi="Frutiger LT Com 45 Light"/>
              <w:sz w:val="14"/>
            </w:rPr>
            <w:t>20</w:t>
          </w:r>
          <w:r>
            <w:rPr>
              <w:rFonts w:ascii="Frutiger LT Com 45 Light" w:hAnsi="Frutiger LT Com 45 Light"/>
              <w:sz w:val="14"/>
            </w:rPr>
            <w:t>2</w:t>
          </w:r>
          <w:r w:rsidR="00132B84">
            <w:rPr>
              <w:rFonts w:ascii="Frutiger LT Com 45 Light" w:hAnsi="Frutiger LT Com 45 Light"/>
              <w:sz w:val="14"/>
            </w:rPr>
            <w:t>2</w:t>
          </w:r>
          <w:r>
            <w:rPr>
              <w:rFonts w:ascii="Frutiger LT Com 45 Light" w:hAnsi="Frutiger LT Com 45 Light"/>
              <w:sz w:val="14"/>
            </w:rPr>
            <w:t>_TP</w:t>
          </w:r>
          <w:r w:rsidR="002F6FCD">
            <w:rPr>
              <w:rFonts w:ascii="Frutiger LT Com 45 Light" w:hAnsi="Frutiger LT Com 45 Light"/>
              <w:sz w:val="14"/>
            </w:rPr>
            <w:t>0</w:t>
          </w:r>
          <w:r w:rsidR="00132B84">
            <w:rPr>
              <w:rFonts w:ascii="Frutiger LT Com 45 Light" w:hAnsi="Frutiger LT Com 45 Light"/>
              <w:sz w:val="14"/>
            </w:rPr>
            <w:t>1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4EFBC180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>V</w:t>
          </w:r>
          <w:r w:rsidR="00271252">
            <w:rPr>
              <w:rFonts w:ascii="Frutiger LT Com 45 Light" w:hAnsi="Frutiger LT Com 45 Light"/>
              <w:sz w:val="14"/>
            </w:rPr>
            <w:t>ersão</w:t>
          </w:r>
          <w:r w:rsidRPr="00D2122D">
            <w:rPr>
              <w:rFonts w:ascii="Frutiger LT Com 45 Light" w:hAnsi="Frutiger LT Com 45 Light"/>
              <w:sz w:val="14"/>
            </w:rPr>
            <w:t xml:space="preserve">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36D0A424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271252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271252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2EECF" w14:textId="75D954E1" w:rsidR="002F6FCD" w:rsidRPr="00453B91" w:rsidRDefault="00980B02" w:rsidP="007575B9">
    <w:pPr>
      <w:pStyle w:val="Rodap"/>
      <w:rPr>
        <w:lang w:val="en-AU"/>
      </w:rPr>
    </w:pPr>
    <w:proofErr w:type="spellStart"/>
    <w:r>
      <w:rPr>
        <w:lang w:val="en-AU"/>
      </w:rPr>
      <w:t>Seletiva</w:t>
    </w:r>
    <w:proofErr w:type="spellEnd"/>
    <w:r>
      <w:rPr>
        <w:lang w:val="en-AU"/>
      </w:rPr>
      <w:t xml:space="preserve"> </w:t>
    </w:r>
    <w:r w:rsidR="00453B91">
      <w:rPr>
        <w:lang w:val="en-AU"/>
      </w:rPr>
      <w:t>WSC20</w:t>
    </w:r>
    <w:r>
      <w:rPr>
        <w:lang w:val="en-AU"/>
      </w:rPr>
      <w:t>22</w:t>
    </w:r>
    <w:r w:rsidR="00453B91">
      <w:rPr>
        <w:lang w:val="en-AU"/>
      </w:rPr>
      <w:t>_TP</w:t>
    </w:r>
    <w:r w:rsidR="002F6FCD">
      <w:rPr>
        <w:lang w:val="en-AU"/>
      </w:rPr>
      <w:t>0</w:t>
    </w:r>
    <w:r>
      <w:rPr>
        <w:lang w:val="en-A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E13D" w14:textId="77777777" w:rsidR="001A03ED" w:rsidRDefault="001A03ED">
      <w:r>
        <w:separator/>
      </w:r>
    </w:p>
    <w:p w14:paraId="6415AEDC" w14:textId="77777777" w:rsidR="001A03ED" w:rsidRDefault="001A03ED"/>
    <w:p w14:paraId="2EE215A0" w14:textId="77777777" w:rsidR="001A03ED" w:rsidRDefault="001A03ED" w:rsidP="00887C3D"/>
    <w:p w14:paraId="32645D96" w14:textId="77777777" w:rsidR="001A03ED" w:rsidRDefault="001A03ED" w:rsidP="00887C3D"/>
  </w:footnote>
  <w:footnote w:type="continuationSeparator" w:id="0">
    <w:p w14:paraId="4286AFEC" w14:textId="77777777" w:rsidR="001A03ED" w:rsidRDefault="001A03ED" w:rsidP="00313492">
      <w:r>
        <w:continuationSeparator/>
      </w:r>
    </w:p>
    <w:p w14:paraId="4417BD29" w14:textId="77777777" w:rsidR="001A03ED" w:rsidRDefault="001A03ED" w:rsidP="00313492"/>
    <w:p w14:paraId="5DC0B239" w14:textId="77777777" w:rsidR="001A03ED" w:rsidRDefault="001A03ED"/>
    <w:p w14:paraId="448216DD" w14:textId="77777777" w:rsidR="001A03ED" w:rsidRDefault="001A03ED"/>
    <w:p w14:paraId="4DB3F42D" w14:textId="77777777" w:rsidR="001A03ED" w:rsidRDefault="001A03ED" w:rsidP="00887C3D"/>
    <w:p w14:paraId="0BAB3EAA" w14:textId="77777777" w:rsidR="001A03ED" w:rsidRDefault="001A03ED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149DE162" w:rsidR="006E26EF" w:rsidRDefault="00271252" w:rsidP="00313492">
    <w:pPr>
      <w:pStyle w:val="Cabealho"/>
    </w:pPr>
    <w:r w:rsidRPr="000A7323">
      <w:rPr>
        <w:noProof/>
        <w:lang w:val="pt-BR" w:eastAsia="pt-BR"/>
      </w:rPr>
      <w:drawing>
        <wp:anchor distT="0" distB="0" distL="114300" distR="114300" simplePos="0" relativeHeight="251667456" behindDoc="1" locked="0" layoutInCell="1" allowOverlap="1" wp14:anchorId="291530CE" wp14:editId="2E842386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25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4DA2" w:rsidRPr="007866C8">
      <w:rPr>
        <w:noProof/>
        <w:sz w:val="16"/>
        <w:szCs w:val="16"/>
        <w:lang w:val="pt-BR" w:eastAsia="pt-BR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6E1EA4" w:rsidRDefault="002057E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A84130"/>
    <w:multiLevelType w:val="hybridMultilevel"/>
    <w:tmpl w:val="2A545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31057C"/>
    <w:multiLevelType w:val="hybridMultilevel"/>
    <w:tmpl w:val="16028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D5AC9"/>
    <w:multiLevelType w:val="hybridMultilevel"/>
    <w:tmpl w:val="207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A429AC"/>
    <w:multiLevelType w:val="hybridMultilevel"/>
    <w:tmpl w:val="C786E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645337"/>
    <w:multiLevelType w:val="hybridMultilevel"/>
    <w:tmpl w:val="33CA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431A9"/>
    <w:multiLevelType w:val="hybridMultilevel"/>
    <w:tmpl w:val="D766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42D4F"/>
    <w:multiLevelType w:val="hybridMultilevel"/>
    <w:tmpl w:val="D10EA234"/>
    <w:lvl w:ilvl="0" w:tplc="738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C3FE9"/>
    <w:multiLevelType w:val="hybridMultilevel"/>
    <w:tmpl w:val="42B8E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0663C35"/>
    <w:multiLevelType w:val="hybridMultilevel"/>
    <w:tmpl w:val="B72A5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06DA9"/>
    <w:multiLevelType w:val="hybridMultilevel"/>
    <w:tmpl w:val="CB66A794"/>
    <w:lvl w:ilvl="0" w:tplc="738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E07AD"/>
    <w:multiLevelType w:val="hybridMultilevel"/>
    <w:tmpl w:val="6CAEC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F186E"/>
    <w:multiLevelType w:val="hybridMultilevel"/>
    <w:tmpl w:val="B978E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700A1"/>
    <w:multiLevelType w:val="hybridMultilevel"/>
    <w:tmpl w:val="8674AC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2D9F"/>
    <w:multiLevelType w:val="hybridMultilevel"/>
    <w:tmpl w:val="CA5A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26C42"/>
    <w:multiLevelType w:val="hybridMultilevel"/>
    <w:tmpl w:val="D66EF63A"/>
    <w:lvl w:ilvl="0" w:tplc="738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1"/>
  </w:num>
  <w:num w:numId="13">
    <w:abstractNumId w:val="23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6"/>
  </w:num>
  <w:num w:numId="17">
    <w:abstractNumId w:val="10"/>
  </w:num>
  <w:num w:numId="18">
    <w:abstractNumId w:val="32"/>
  </w:num>
  <w:num w:numId="19">
    <w:abstractNumId w:val="17"/>
  </w:num>
  <w:num w:numId="20">
    <w:abstractNumId w:val="29"/>
  </w:num>
  <w:num w:numId="21">
    <w:abstractNumId w:val="24"/>
  </w:num>
  <w:num w:numId="22">
    <w:abstractNumId w:val="12"/>
  </w:num>
  <w:num w:numId="23">
    <w:abstractNumId w:val="14"/>
  </w:num>
  <w:num w:numId="24">
    <w:abstractNumId w:val="19"/>
  </w:num>
  <w:num w:numId="25">
    <w:abstractNumId w:val="22"/>
  </w:num>
  <w:num w:numId="26">
    <w:abstractNumId w:val="27"/>
  </w:num>
  <w:num w:numId="27">
    <w:abstractNumId w:val="15"/>
  </w:num>
  <w:num w:numId="28">
    <w:abstractNumId w:val="20"/>
  </w:num>
  <w:num w:numId="29">
    <w:abstractNumId w:val="26"/>
  </w:num>
  <w:num w:numId="30">
    <w:abstractNumId w:val="18"/>
  </w:num>
  <w:num w:numId="31">
    <w:abstractNumId w:val="31"/>
  </w:num>
  <w:num w:numId="32">
    <w:abstractNumId w:val="21"/>
  </w:num>
  <w:num w:numId="33">
    <w:abstractNumId w:val="13"/>
  </w:num>
  <w:num w:numId="34">
    <w:abstractNumId w:val="2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5D"/>
    <w:rsid w:val="00000822"/>
    <w:rsid w:val="00003E13"/>
    <w:rsid w:val="00004078"/>
    <w:rsid w:val="00006EFF"/>
    <w:rsid w:val="00015068"/>
    <w:rsid w:val="00021530"/>
    <w:rsid w:val="00026CE5"/>
    <w:rsid w:val="00027B60"/>
    <w:rsid w:val="000335DA"/>
    <w:rsid w:val="0003398B"/>
    <w:rsid w:val="00034929"/>
    <w:rsid w:val="0003526B"/>
    <w:rsid w:val="00036A02"/>
    <w:rsid w:val="00040860"/>
    <w:rsid w:val="00044700"/>
    <w:rsid w:val="00050DCE"/>
    <w:rsid w:val="00052F6D"/>
    <w:rsid w:val="00057B12"/>
    <w:rsid w:val="00067173"/>
    <w:rsid w:val="00071440"/>
    <w:rsid w:val="00071AA7"/>
    <w:rsid w:val="000766E3"/>
    <w:rsid w:val="00081779"/>
    <w:rsid w:val="00086FE9"/>
    <w:rsid w:val="000903C5"/>
    <w:rsid w:val="00093007"/>
    <w:rsid w:val="000A211A"/>
    <w:rsid w:val="000A5C3A"/>
    <w:rsid w:val="000B6724"/>
    <w:rsid w:val="000C5AB7"/>
    <w:rsid w:val="000C75CC"/>
    <w:rsid w:val="000C7A0B"/>
    <w:rsid w:val="000D4D00"/>
    <w:rsid w:val="000D5138"/>
    <w:rsid w:val="000D576D"/>
    <w:rsid w:val="000E219D"/>
    <w:rsid w:val="000F4A5C"/>
    <w:rsid w:val="00101E49"/>
    <w:rsid w:val="001026A3"/>
    <w:rsid w:val="00105234"/>
    <w:rsid w:val="001069EC"/>
    <w:rsid w:val="001172EF"/>
    <w:rsid w:val="001242E3"/>
    <w:rsid w:val="0012553C"/>
    <w:rsid w:val="0012694A"/>
    <w:rsid w:val="00130A22"/>
    <w:rsid w:val="00132B84"/>
    <w:rsid w:val="001341BD"/>
    <w:rsid w:val="00134547"/>
    <w:rsid w:val="00135269"/>
    <w:rsid w:val="00142A69"/>
    <w:rsid w:val="00147DDD"/>
    <w:rsid w:val="00153E5B"/>
    <w:rsid w:val="00156CA1"/>
    <w:rsid w:val="001571FB"/>
    <w:rsid w:val="00161094"/>
    <w:rsid w:val="001616D3"/>
    <w:rsid w:val="001658DC"/>
    <w:rsid w:val="00166D59"/>
    <w:rsid w:val="0017528D"/>
    <w:rsid w:val="00183BCA"/>
    <w:rsid w:val="00185629"/>
    <w:rsid w:val="00192D2B"/>
    <w:rsid w:val="001941A1"/>
    <w:rsid w:val="00197DDC"/>
    <w:rsid w:val="001A03ED"/>
    <w:rsid w:val="001A545D"/>
    <w:rsid w:val="001A554B"/>
    <w:rsid w:val="001A6B87"/>
    <w:rsid w:val="001B279C"/>
    <w:rsid w:val="001C5228"/>
    <w:rsid w:val="001C5F88"/>
    <w:rsid w:val="001C6B44"/>
    <w:rsid w:val="001D4DB8"/>
    <w:rsid w:val="001E4FDC"/>
    <w:rsid w:val="001E728E"/>
    <w:rsid w:val="002057EF"/>
    <w:rsid w:val="002138F1"/>
    <w:rsid w:val="002236BC"/>
    <w:rsid w:val="00236D28"/>
    <w:rsid w:val="002373A0"/>
    <w:rsid w:val="00237DF7"/>
    <w:rsid w:val="0024612E"/>
    <w:rsid w:val="00246AEB"/>
    <w:rsid w:val="002538DE"/>
    <w:rsid w:val="0025734F"/>
    <w:rsid w:val="00264847"/>
    <w:rsid w:val="00271252"/>
    <w:rsid w:val="00271388"/>
    <w:rsid w:val="0028679F"/>
    <w:rsid w:val="00287A58"/>
    <w:rsid w:val="00294DA2"/>
    <w:rsid w:val="00297353"/>
    <w:rsid w:val="002A14D1"/>
    <w:rsid w:val="002A6F11"/>
    <w:rsid w:val="002B1320"/>
    <w:rsid w:val="002D0504"/>
    <w:rsid w:val="002D07E2"/>
    <w:rsid w:val="002D1477"/>
    <w:rsid w:val="002D4A7A"/>
    <w:rsid w:val="002E44B5"/>
    <w:rsid w:val="002E54E9"/>
    <w:rsid w:val="002E5F1F"/>
    <w:rsid w:val="002F14F4"/>
    <w:rsid w:val="002F4114"/>
    <w:rsid w:val="002F5DFC"/>
    <w:rsid w:val="002F6FCD"/>
    <w:rsid w:val="0030659B"/>
    <w:rsid w:val="00310983"/>
    <w:rsid w:val="003133A3"/>
    <w:rsid w:val="00313492"/>
    <w:rsid w:val="00314502"/>
    <w:rsid w:val="003147E8"/>
    <w:rsid w:val="0032135D"/>
    <w:rsid w:val="003213DA"/>
    <w:rsid w:val="00327A73"/>
    <w:rsid w:val="003379B2"/>
    <w:rsid w:val="00340348"/>
    <w:rsid w:val="00340562"/>
    <w:rsid w:val="00345F21"/>
    <w:rsid w:val="00356625"/>
    <w:rsid w:val="00357CB1"/>
    <w:rsid w:val="003662ED"/>
    <w:rsid w:val="0038099A"/>
    <w:rsid w:val="00383205"/>
    <w:rsid w:val="00385D0A"/>
    <w:rsid w:val="003A6BA0"/>
    <w:rsid w:val="003A78A3"/>
    <w:rsid w:val="003B33C2"/>
    <w:rsid w:val="003B434F"/>
    <w:rsid w:val="003C1052"/>
    <w:rsid w:val="003C2FC5"/>
    <w:rsid w:val="003D3E9A"/>
    <w:rsid w:val="003E485B"/>
    <w:rsid w:val="003E66F8"/>
    <w:rsid w:val="003F150B"/>
    <w:rsid w:val="003F4BF7"/>
    <w:rsid w:val="00400E58"/>
    <w:rsid w:val="00406A2F"/>
    <w:rsid w:val="0040746F"/>
    <w:rsid w:val="004129A2"/>
    <w:rsid w:val="00413188"/>
    <w:rsid w:val="004131BB"/>
    <w:rsid w:val="00414891"/>
    <w:rsid w:val="004150D6"/>
    <w:rsid w:val="00423595"/>
    <w:rsid w:val="00453B91"/>
    <w:rsid w:val="004605D7"/>
    <w:rsid w:val="00462CB3"/>
    <w:rsid w:val="00471274"/>
    <w:rsid w:val="00472F2E"/>
    <w:rsid w:val="004744D5"/>
    <w:rsid w:val="00475DE8"/>
    <w:rsid w:val="00477841"/>
    <w:rsid w:val="00496572"/>
    <w:rsid w:val="004A19DB"/>
    <w:rsid w:val="004A6C9F"/>
    <w:rsid w:val="004B39E2"/>
    <w:rsid w:val="004B52D3"/>
    <w:rsid w:val="004B6102"/>
    <w:rsid w:val="004B6219"/>
    <w:rsid w:val="004C6B0C"/>
    <w:rsid w:val="004C77A7"/>
    <w:rsid w:val="004D1BBB"/>
    <w:rsid w:val="004D3337"/>
    <w:rsid w:val="004E7A98"/>
    <w:rsid w:val="00512293"/>
    <w:rsid w:val="00512B41"/>
    <w:rsid w:val="00514469"/>
    <w:rsid w:val="0051761D"/>
    <w:rsid w:val="00522147"/>
    <w:rsid w:val="00527766"/>
    <w:rsid w:val="00531080"/>
    <w:rsid w:val="00534780"/>
    <w:rsid w:val="005349A7"/>
    <w:rsid w:val="00542637"/>
    <w:rsid w:val="005438A1"/>
    <w:rsid w:val="005448B3"/>
    <w:rsid w:val="00546E35"/>
    <w:rsid w:val="00560AB9"/>
    <w:rsid w:val="00560B8D"/>
    <w:rsid w:val="00563860"/>
    <w:rsid w:val="0056462B"/>
    <w:rsid w:val="00567BF1"/>
    <w:rsid w:val="00575F7A"/>
    <w:rsid w:val="00585CF3"/>
    <w:rsid w:val="00591304"/>
    <w:rsid w:val="005A6FE9"/>
    <w:rsid w:val="005B4D69"/>
    <w:rsid w:val="005B6E49"/>
    <w:rsid w:val="005C1E62"/>
    <w:rsid w:val="005C1F3D"/>
    <w:rsid w:val="005C20BE"/>
    <w:rsid w:val="005C29A3"/>
    <w:rsid w:val="005C5DE8"/>
    <w:rsid w:val="005C618D"/>
    <w:rsid w:val="005C7E6F"/>
    <w:rsid w:val="005D2517"/>
    <w:rsid w:val="005D5FB3"/>
    <w:rsid w:val="005F01CC"/>
    <w:rsid w:val="005F2052"/>
    <w:rsid w:val="005F2EB9"/>
    <w:rsid w:val="005F4CBB"/>
    <w:rsid w:val="005F5D37"/>
    <w:rsid w:val="00601708"/>
    <w:rsid w:val="006040B1"/>
    <w:rsid w:val="00610D35"/>
    <w:rsid w:val="00611E8B"/>
    <w:rsid w:val="00611EA0"/>
    <w:rsid w:val="0061555B"/>
    <w:rsid w:val="006159AA"/>
    <w:rsid w:val="00616131"/>
    <w:rsid w:val="0062214F"/>
    <w:rsid w:val="00622F48"/>
    <w:rsid w:val="00623C76"/>
    <w:rsid w:val="0062412F"/>
    <w:rsid w:val="00625DFE"/>
    <w:rsid w:val="00627E3D"/>
    <w:rsid w:val="00635872"/>
    <w:rsid w:val="00665CE3"/>
    <w:rsid w:val="0067213F"/>
    <w:rsid w:val="0067352E"/>
    <w:rsid w:val="00673AA4"/>
    <w:rsid w:val="006805C1"/>
    <w:rsid w:val="00680D27"/>
    <w:rsid w:val="00692D20"/>
    <w:rsid w:val="00695335"/>
    <w:rsid w:val="006A388C"/>
    <w:rsid w:val="006B5CA2"/>
    <w:rsid w:val="006B5D43"/>
    <w:rsid w:val="006B780F"/>
    <w:rsid w:val="006B7909"/>
    <w:rsid w:val="006D1348"/>
    <w:rsid w:val="006D3037"/>
    <w:rsid w:val="006D4194"/>
    <w:rsid w:val="006D5491"/>
    <w:rsid w:val="006D5A71"/>
    <w:rsid w:val="006D7387"/>
    <w:rsid w:val="006E1EA4"/>
    <w:rsid w:val="006E26EF"/>
    <w:rsid w:val="006E6145"/>
    <w:rsid w:val="006E7810"/>
    <w:rsid w:val="006F3BA4"/>
    <w:rsid w:val="007004AE"/>
    <w:rsid w:val="007022AD"/>
    <w:rsid w:val="00703F8A"/>
    <w:rsid w:val="00710676"/>
    <w:rsid w:val="007115FF"/>
    <w:rsid w:val="00717AF3"/>
    <w:rsid w:val="00732076"/>
    <w:rsid w:val="00734403"/>
    <w:rsid w:val="00754697"/>
    <w:rsid w:val="007575B9"/>
    <w:rsid w:val="00766536"/>
    <w:rsid w:val="00766D9D"/>
    <w:rsid w:val="00774254"/>
    <w:rsid w:val="007745D9"/>
    <w:rsid w:val="007753FA"/>
    <w:rsid w:val="0077741B"/>
    <w:rsid w:val="00782FB5"/>
    <w:rsid w:val="007860F6"/>
    <w:rsid w:val="00790232"/>
    <w:rsid w:val="00790EFE"/>
    <w:rsid w:val="00793400"/>
    <w:rsid w:val="007A4C1D"/>
    <w:rsid w:val="007A518F"/>
    <w:rsid w:val="007B5DEF"/>
    <w:rsid w:val="007B7975"/>
    <w:rsid w:val="007C4BB2"/>
    <w:rsid w:val="007D1FBB"/>
    <w:rsid w:val="007D7585"/>
    <w:rsid w:val="007E093F"/>
    <w:rsid w:val="007E70CF"/>
    <w:rsid w:val="007F212B"/>
    <w:rsid w:val="00801954"/>
    <w:rsid w:val="00805598"/>
    <w:rsid w:val="008123B7"/>
    <w:rsid w:val="0082228D"/>
    <w:rsid w:val="00832704"/>
    <w:rsid w:val="00835753"/>
    <w:rsid w:val="008362E2"/>
    <w:rsid w:val="00840836"/>
    <w:rsid w:val="008429C5"/>
    <w:rsid w:val="00860C67"/>
    <w:rsid w:val="00861273"/>
    <w:rsid w:val="00872D91"/>
    <w:rsid w:val="008766D2"/>
    <w:rsid w:val="00887398"/>
    <w:rsid w:val="00887C3D"/>
    <w:rsid w:val="00897C0B"/>
    <w:rsid w:val="008A2081"/>
    <w:rsid w:val="008A2F66"/>
    <w:rsid w:val="008A3942"/>
    <w:rsid w:val="008B08F7"/>
    <w:rsid w:val="008B249E"/>
    <w:rsid w:val="008B5F7C"/>
    <w:rsid w:val="008E260C"/>
    <w:rsid w:val="008E75F1"/>
    <w:rsid w:val="008F5CF8"/>
    <w:rsid w:val="008F645B"/>
    <w:rsid w:val="009018BB"/>
    <w:rsid w:val="009149CF"/>
    <w:rsid w:val="00917EFE"/>
    <w:rsid w:val="009202BD"/>
    <w:rsid w:val="00926C56"/>
    <w:rsid w:val="009356C1"/>
    <w:rsid w:val="00941F91"/>
    <w:rsid w:val="00946CA0"/>
    <w:rsid w:val="0095786C"/>
    <w:rsid w:val="009639B8"/>
    <w:rsid w:val="009641AE"/>
    <w:rsid w:val="009667A2"/>
    <w:rsid w:val="00966D5E"/>
    <w:rsid w:val="00980B02"/>
    <w:rsid w:val="0098297B"/>
    <w:rsid w:val="00987A9F"/>
    <w:rsid w:val="00993BD3"/>
    <w:rsid w:val="009A2964"/>
    <w:rsid w:val="009A3B56"/>
    <w:rsid w:val="009A46E2"/>
    <w:rsid w:val="009A7DF8"/>
    <w:rsid w:val="009B00B7"/>
    <w:rsid w:val="009B1507"/>
    <w:rsid w:val="009B26E8"/>
    <w:rsid w:val="009B789E"/>
    <w:rsid w:val="009C17BB"/>
    <w:rsid w:val="009D1AC4"/>
    <w:rsid w:val="009D61A0"/>
    <w:rsid w:val="009D7C4B"/>
    <w:rsid w:val="009F1C5B"/>
    <w:rsid w:val="009F5F34"/>
    <w:rsid w:val="009F7680"/>
    <w:rsid w:val="00A05685"/>
    <w:rsid w:val="00A07901"/>
    <w:rsid w:val="00A133D0"/>
    <w:rsid w:val="00A3691D"/>
    <w:rsid w:val="00A36A7E"/>
    <w:rsid w:val="00A45813"/>
    <w:rsid w:val="00A537FA"/>
    <w:rsid w:val="00A55DF8"/>
    <w:rsid w:val="00A63788"/>
    <w:rsid w:val="00A75DC0"/>
    <w:rsid w:val="00A77E62"/>
    <w:rsid w:val="00A9425B"/>
    <w:rsid w:val="00A9441B"/>
    <w:rsid w:val="00A955DB"/>
    <w:rsid w:val="00A96AFC"/>
    <w:rsid w:val="00AA6CBF"/>
    <w:rsid w:val="00AC3721"/>
    <w:rsid w:val="00AC6513"/>
    <w:rsid w:val="00AD2089"/>
    <w:rsid w:val="00AD2A00"/>
    <w:rsid w:val="00AE25EA"/>
    <w:rsid w:val="00AE528B"/>
    <w:rsid w:val="00AE5E57"/>
    <w:rsid w:val="00AF14D1"/>
    <w:rsid w:val="00AF3053"/>
    <w:rsid w:val="00AF7792"/>
    <w:rsid w:val="00B019EC"/>
    <w:rsid w:val="00B070C0"/>
    <w:rsid w:val="00B07F7B"/>
    <w:rsid w:val="00B11358"/>
    <w:rsid w:val="00B12273"/>
    <w:rsid w:val="00B144D7"/>
    <w:rsid w:val="00B36CE9"/>
    <w:rsid w:val="00B40AE0"/>
    <w:rsid w:val="00B443DE"/>
    <w:rsid w:val="00B53594"/>
    <w:rsid w:val="00B565A1"/>
    <w:rsid w:val="00B57F65"/>
    <w:rsid w:val="00B65FAA"/>
    <w:rsid w:val="00B8628B"/>
    <w:rsid w:val="00B86932"/>
    <w:rsid w:val="00B93C06"/>
    <w:rsid w:val="00BA1191"/>
    <w:rsid w:val="00BA55FD"/>
    <w:rsid w:val="00BB61D8"/>
    <w:rsid w:val="00BB6F4C"/>
    <w:rsid w:val="00BB7B02"/>
    <w:rsid w:val="00BD059F"/>
    <w:rsid w:val="00BD0720"/>
    <w:rsid w:val="00BD07E9"/>
    <w:rsid w:val="00BD1F71"/>
    <w:rsid w:val="00BD3591"/>
    <w:rsid w:val="00BE24C5"/>
    <w:rsid w:val="00BE3BAD"/>
    <w:rsid w:val="00BE4E38"/>
    <w:rsid w:val="00BE4F27"/>
    <w:rsid w:val="00BE6C18"/>
    <w:rsid w:val="00C03505"/>
    <w:rsid w:val="00C13986"/>
    <w:rsid w:val="00C37CF7"/>
    <w:rsid w:val="00C4046F"/>
    <w:rsid w:val="00C60760"/>
    <w:rsid w:val="00C618C1"/>
    <w:rsid w:val="00C63740"/>
    <w:rsid w:val="00C63E29"/>
    <w:rsid w:val="00C704EA"/>
    <w:rsid w:val="00C75D7A"/>
    <w:rsid w:val="00C7617C"/>
    <w:rsid w:val="00C76C3B"/>
    <w:rsid w:val="00C77D08"/>
    <w:rsid w:val="00C81E07"/>
    <w:rsid w:val="00C830AD"/>
    <w:rsid w:val="00CA3D5F"/>
    <w:rsid w:val="00CA5930"/>
    <w:rsid w:val="00CA6784"/>
    <w:rsid w:val="00CA792C"/>
    <w:rsid w:val="00CB1799"/>
    <w:rsid w:val="00CB5572"/>
    <w:rsid w:val="00CC0B4B"/>
    <w:rsid w:val="00CD3200"/>
    <w:rsid w:val="00CE4FC3"/>
    <w:rsid w:val="00CE7DD9"/>
    <w:rsid w:val="00CF5AE0"/>
    <w:rsid w:val="00CF6D4B"/>
    <w:rsid w:val="00CF7EC4"/>
    <w:rsid w:val="00D04318"/>
    <w:rsid w:val="00D04BE0"/>
    <w:rsid w:val="00D05472"/>
    <w:rsid w:val="00D0696D"/>
    <w:rsid w:val="00D069F1"/>
    <w:rsid w:val="00D103CB"/>
    <w:rsid w:val="00D10ABB"/>
    <w:rsid w:val="00D15915"/>
    <w:rsid w:val="00D2122D"/>
    <w:rsid w:val="00D21907"/>
    <w:rsid w:val="00D22A85"/>
    <w:rsid w:val="00D24F5F"/>
    <w:rsid w:val="00D32128"/>
    <w:rsid w:val="00D32DD2"/>
    <w:rsid w:val="00D333DE"/>
    <w:rsid w:val="00D36285"/>
    <w:rsid w:val="00D43A25"/>
    <w:rsid w:val="00D57E01"/>
    <w:rsid w:val="00D624DA"/>
    <w:rsid w:val="00D643A6"/>
    <w:rsid w:val="00D65E98"/>
    <w:rsid w:val="00D711E4"/>
    <w:rsid w:val="00D84489"/>
    <w:rsid w:val="00D9450A"/>
    <w:rsid w:val="00D96523"/>
    <w:rsid w:val="00DA22A9"/>
    <w:rsid w:val="00DA298B"/>
    <w:rsid w:val="00DA3F51"/>
    <w:rsid w:val="00DA68E9"/>
    <w:rsid w:val="00DA6EF8"/>
    <w:rsid w:val="00DB289C"/>
    <w:rsid w:val="00DB6601"/>
    <w:rsid w:val="00DC04BC"/>
    <w:rsid w:val="00DC106B"/>
    <w:rsid w:val="00DC49DB"/>
    <w:rsid w:val="00DD2615"/>
    <w:rsid w:val="00DD6392"/>
    <w:rsid w:val="00DE1B5A"/>
    <w:rsid w:val="00DE69F6"/>
    <w:rsid w:val="00DF25B9"/>
    <w:rsid w:val="00DF60D9"/>
    <w:rsid w:val="00E13499"/>
    <w:rsid w:val="00E169D8"/>
    <w:rsid w:val="00E17B61"/>
    <w:rsid w:val="00E20817"/>
    <w:rsid w:val="00E26B84"/>
    <w:rsid w:val="00E34704"/>
    <w:rsid w:val="00E355A4"/>
    <w:rsid w:val="00E41072"/>
    <w:rsid w:val="00E411A7"/>
    <w:rsid w:val="00E41957"/>
    <w:rsid w:val="00E4251A"/>
    <w:rsid w:val="00E47DA6"/>
    <w:rsid w:val="00E63A08"/>
    <w:rsid w:val="00E65A56"/>
    <w:rsid w:val="00E66D9B"/>
    <w:rsid w:val="00E831F9"/>
    <w:rsid w:val="00EB6292"/>
    <w:rsid w:val="00EC2CB9"/>
    <w:rsid w:val="00EC5280"/>
    <w:rsid w:val="00EC60E5"/>
    <w:rsid w:val="00ED588B"/>
    <w:rsid w:val="00ED593D"/>
    <w:rsid w:val="00EE014E"/>
    <w:rsid w:val="00EE619D"/>
    <w:rsid w:val="00EF5D14"/>
    <w:rsid w:val="00EF6E85"/>
    <w:rsid w:val="00EF7E23"/>
    <w:rsid w:val="00F0109D"/>
    <w:rsid w:val="00F10171"/>
    <w:rsid w:val="00F236BF"/>
    <w:rsid w:val="00F403FC"/>
    <w:rsid w:val="00F4251E"/>
    <w:rsid w:val="00F47293"/>
    <w:rsid w:val="00F52D28"/>
    <w:rsid w:val="00F63DA5"/>
    <w:rsid w:val="00F70023"/>
    <w:rsid w:val="00F70E6D"/>
    <w:rsid w:val="00F729AF"/>
    <w:rsid w:val="00F72F64"/>
    <w:rsid w:val="00F74B32"/>
    <w:rsid w:val="00F75130"/>
    <w:rsid w:val="00F80985"/>
    <w:rsid w:val="00F809A0"/>
    <w:rsid w:val="00F90048"/>
    <w:rsid w:val="00FA0688"/>
    <w:rsid w:val="00FA24A8"/>
    <w:rsid w:val="00FA6B4E"/>
    <w:rsid w:val="00FA7233"/>
    <w:rsid w:val="00FB06E8"/>
    <w:rsid w:val="00FB7F52"/>
    <w:rsid w:val="00FC010B"/>
    <w:rsid w:val="00FC0F74"/>
    <w:rsid w:val="00FC1C0A"/>
    <w:rsid w:val="00FD2992"/>
    <w:rsid w:val="00FD33E0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  <w:lang w:val="en-US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006EF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rsid w:val="00006EF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6A388C"/>
    <w:rPr>
      <w:rFonts w:ascii="Frutiger LT Com 45 Light" w:hAnsi="Frutiger LT Com 45 Light"/>
      <w:sz w:val="14"/>
    </w:rPr>
  </w:style>
  <w:style w:type="character" w:customStyle="1" w:styleId="Ttulo2Char">
    <w:name w:val="Título 2 Char"/>
    <w:basedOn w:val="Fontepargpadro"/>
    <w:link w:val="Ttulo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  <w:rPr>
      <w:lang w:val="en-US"/>
    </w:r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  <w:rPr>
      <w:lang w:val="en-US"/>
    </w:r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  <w:rPr>
      <w:lang w:val="en-US"/>
    </w:r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  <w:rPr>
      <w:lang w:val="en-US"/>
    </w:r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  <w:rPr>
      <w:lang w:val="en-US"/>
    </w:r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  <w:rPr>
      <w:lang w:val="en-US"/>
    </w:r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  <w:rPr>
      <w:lang w:val="en-US"/>
    </w:r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  <w:rPr>
      <w:lang w:val="en-US"/>
    </w:r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  <w:lang w:val="en-US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Simples4">
    <w:name w:val="Plain Table 4"/>
    <w:basedOn w:val="Tabela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rsid w:val="00782FB5"/>
    <w:pPr>
      <w:ind w:left="720"/>
      <w:contextualSpacing/>
    </w:pPr>
    <w:rPr>
      <w:lang w:val="en-US"/>
    </w:rPr>
  </w:style>
  <w:style w:type="paragraph" w:styleId="Subttulo">
    <w:name w:val="Subtitle"/>
    <w:basedOn w:val="Normal"/>
    <w:next w:val="Normal"/>
    <w:link w:val="Subttulo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ela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  <w:lang w:val="en-US"/>
    </w:rPr>
  </w:style>
  <w:style w:type="table" w:customStyle="1" w:styleId="TableGrid1">
    <w:name w:val="Table Grid1"/>
    <w:basedOn w:val="Tabelanormal"/>
    <w:next w:val="Tabelacomgrade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ela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80985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5C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9C25-BE66-42BF-AA31-1FC60203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3037</TotalTime>
  <Pages>4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Viana</dc:creator>
  <cp:keywords/>
  <dc:description/>
  <cp:lastModifiedBy>Saulo Macedo dos Santos</cp:lastModifiedBy>
  <cp:revision>295</cp:revision>
  <cp:lastPrinted>2022-01-24T12:52:00Z</cp:lastPrinted>
  <dcterms:created xsi:type="dcterms:W3CDTF">2019-12-10T20:57:00Z</dcterms:created>
  <dcterms:modified xsi:type="dcterms:W3CDTF">2022-02-17T12:46:00Z</dcterms:modified>
</cp:coreProperties>
</file>